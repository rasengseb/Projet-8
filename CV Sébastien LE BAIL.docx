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A05" w:rsidRDefault="002921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9728" behindDoc="0" locked="0" layoutInCell="1" allowOverlap="1" wp14:anchorId="2C63EC25" wp14:editId="10671273">
                <wp:simplePos x="0" y="0"/>
                <wp:positionH relativeFrom="margin">
                  <wp:posOffset>2435760</wp:posOffset>
                </wp:positionH>
                <wp:positionV relativeFrom="paragraph">
                  <wp:posOffset>4980559</wp:posOffset>
                </wp:positionV>
                <wp:extent cx="1543050" cy="460375"/>
                <wp:effectExtent l="0" t="0" r="0" b="0"/>
                <wp:wrapSquare wrapText="bothSides"/>
                <wp:docPr id="5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02273" w:rsidRDefault="0060227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  <w:t>2018 –</w:t>
                            </w:r>
                          </w:p>
                          <w:p w:rsidR="00602273" w:rsidRPr="00602273" w:rsidRDefault="00A6686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  <w:t>2022</w:t>
                            </w:r>
                          </w:p>
                          <w:p w:rsidR="00602273" w:rsidRDefault="0060227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81B779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3EC25" id="_x0000_t202" coordsize="21600,21600" o:spt="202" path="m,l,21600r21600,l21600,xe">
                <v:stroke joinstyle="miter"/>
                <v:path gradientshapeok="t" o:connecttype="rect"/>
              </v:shapetype>
              <v:shape id="Zone de texte 127" o:spid="_x0000_s1026" type="#_x0000_t202" style="position:absolute;left:0;text-align:left;margin-left:191.8pt;margin-top:392.15pt;width:121.5pt;height:36.25pt;z-index:25216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" filled="f" stroked="f">
                <v:textbox>
                  <w:txbxContent>
                    <w:p w:rsidR="00602273" w:rsidRDefault="00602273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  <w:t>2018 –</w:t>
                      </w:r>
                    </w:p>
                    <w:p w:rsidR="00602273" w:rsidRPr="00602273" w:rsidRDefault="00A66866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  <w:t>2022</w:t>
                      </w:r>
                    </w:p>
                    <w:p w:rsidR="00602273" w:rsidRDefault="00602273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81B779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7F5C139D" wp14:editId="0A697270">
                <wp:simplePos x="0" y="0"/>
                <wp:positionH relativeFrom="margin">
                  <wp:posOffset>2476703</wp:posOffset>
                </wp:positionH>
                <wp:positionV relativeFrom="paragraph">
                  <wp:posOffset>4315460</wp:posOffset>
                </wp:positionV>
                <wp:extent cx="1038225" cy="255905"/>
                <wp:effectExtent l="0" t="0" r="0" b="0"/>
                <wp:wrapSquare wrapText="bothSides"/>
                <wp:docPr id="4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02273" w:rsidRPr="00602273" w:rsidRDefault="0060227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  <w:t>2016</w:t>
                            </w:r>
                          </w:p>
                          <w:p w:rsidR="00602273" w:rsidRDefault="0060227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81B779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139D" id="_x0000_s1027" type="#_x0000_t202" style="position:absolute;left:0;text-align:left;margin-left:195pt;margin-top:339.8pt;width:81.75pt;height:20.15pt;z-index:25216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" filled="f" stroked="f">
                <v:textbox>
                  <w:txbxContent>
                    <w:p w:rsidR="00602273" w:rsidRPr="00602273" w:rsidRDefault="00602273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 w:hint="eastAsia"/>
                          <w:b/>
                          <w:i/>
                          <w:color w:val="81B779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  <w:t>2016</w:t>
                      </w:r>
                    </w:p>
                    <w:p w:rsidR="00602273" w:rsidRDefault="00602273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81B779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273">
        <w:rPr>
          <w:noProof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0A57E4AB" wp14:editId="68EC2D84">
                <wp:simplePos x="0" y="0"/>
                <wp:positionH relativeFrom="margin">
                  <wp:align>right</wp:align>
                </wp:positionH>
                <wp:positionV relativeFrom="paragraph">
                  <wp:posOffset>4911090</wp:posOffset>
                </wp:positionV>
                <wp:extent cx="2360295" cy="1403988"/>
                <wp:effectExtent l="0" t="0" r="0" b="0"/>
                <wp:wrapSquare wrapText="bothSides"/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1403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02273" w:rsidRDefault="00602273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Auchan </w:t>
                            </w:r>
                            <w:proofErr w:type="spell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Rétail</w:t>
                            </w:r>
                            <w:proofErr w:type="spellEnd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France</w:t>
                            </w:r>
                          </w:p>
                          <w:p w:rsidR="00602273" w:rsidRDefault="0060227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[D’Août à aujourd’hui]</w:t>
                            </w:r>
                          </w:p>
                          <w:p w:rsidR="00602273" w:rsidRDefault="006022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Caissier aux différentes caisses possibles.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7E4AB" id="Zone de texte 2" o:spid="_x0000_s1028" type="#_x0000_t202" style="position:absolute;left:0;text-align:left;margin-left:134.65pt;margin-top:386.7pt;width:185.85pt;height:110.55pt;z-index:2521717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" filled="f" stroked="f">
                <v:textbox style="mso-fit-shape-to-text:t">
                  <w:txbxContent>
                    <w:p w:rsidR="00602273" w:rsidRDefault="00602273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 xml:space="preserve">Auchan </w:t>
                      </w:r>
                      <w:proofErr w:type="spellStart"/>
                      <w:r>
                        <w:rPr>
                          <w:b/>
                          <w:sz w:val="26"/>
                          <w:szCs w:val="26"/>
                        </w:rPr>
                        <w:t>Rétail</w:t>
                      </w:r>
                      <w:proofErr w:type="spellEnd"/>
                      <w:r>
                        <w:rPr>
                          <w:b/>
                          <w:sz w:val="26"/>
                          <w:szCs w:val="26"/>
                        </w:rPr>
                        <w:t xml:space="preserve"> France</w:t>
                      </w:r>
                    </w:p>
                    <w:p w:rsidR="00602273" w:rsidRDefault="0060227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[D’Août à aujourd’hui]</w:t>
                      </w:r>
                    </w:p>
                    <w:p w:rsidR="00602273" w:rsidRDefault="0060227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Caissier aux différentes caisses possibles.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273">
        <w:rPr>
          <w:noProof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3DC3A4B5" wp14:editId="15929337">
                <wp:simplePos x="0" y="0"/>
                <wp:positionH relativeFrom="margin">
                  <wp:align>right</wp:align>
                </wp:positionH>
                <wp:positionV relativeFrom="paragraph">
                  <wp:posOffset>4078961</wp:posOffset>
                </wp:positionV>
                <wp:extent cx="2360295" cy="1403988"/>
                <wp:effectExtent l="0" t="0" r="0" b="0"/>
                <wp:wrapSquare wrapText="bothSides"/>
                <wp:docPr id="4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1403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ENTREPRISE TRADIVAL</w:t>
                            </w:r>
                          </w:p>
                          <w:p w:rsidR="00E16A05" w:rsidRDefault="00DB6EC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[Du 25 au 31 juillet]</w:t>
                            </w:r>
                          </w:p>
                          <w:p w:rsidR="00E16A05" w:rsidRDefault="00DB6E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Préparation de différentes pièces de viande telle que des saucisses ou des andouillettes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3A4B5" id="_x0000_s1029" type="#_x0000_t202" style="position:absolute;left:0;text-align:left;margin-left:134.65pt;margin-top:321.2pt;width:185.85pt;height:110.55pt;z-index:252152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" filled="f" stroked="f">
                <v:textbox style="mso-fit-shape-to-text:t">
                  <w:txbxContent>
                    <w:p w:rsidR="00E16A05" w:rsidRDefault="00DB6EC2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ENTREPRISE TRADIVAL</w:t>
                      </w:r>
                    </w:p>
                    <w:p w:rsidR="00E16A05" w:rsidRDefault="00DB6EC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[Du 25 au 31 juillet]</w:t>
                      </w:r>
                    </w:p>
                    <w:p w:rsidR="00E16A05" w:rsidRDefault="00DB6E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Préparation de différentes pièces de viande telle que des saucisses ou des andouillettes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273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C4C3EC8" wp14:editId="64112877">
                <wp:simplePos x="0" y="0"/>
                <wp:positionH relativeFrom="page">
                  <wp:posOffset>4331970</wp:posOffset>
                </wp:positionH>
                <wp:positionV relativeFrom="paragraph">
                  <wp:posOffset>3247670</wp:posOffset>
                </wp:positionV>
                <wp:extent cx="2561591" cy="754380"/>
                <wp:effectExtent l="0" t="0" r="0" b="7620"/>
                <wp:wrapSquare wrapText="bothSides"/>
                <wp:docPr id="45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591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6"/>
                                <w:szCs w:val="26"/>
                              </w:rPr>
                              <w:t>ENTREPRISE LUCAS SECURITE</w:t>
                            </w: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i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i/>
                                <w:sz w:val="20"/>
                                <w:szCs w:val="24"/>
                              </w:rPr>
                              <w:t>[Du 3 au 28 août]</w:t>
                            </w: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Calibri" w:hAnsi="Calibri" w:cs="SegoePro-Light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sz w:val="20"/>
                                <w:szCs w:val="24"/>
                              </w:rPr>
                              <w:t>Entretien, remise en état et dénaturation de matériel de sécurité incendie.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C3EC8" id="Zone de texte 36" o:spid="_x0000_s1030" type="#_x0000_t202" style="position:absolute;left:0;text-align:left;margin-left:341.1pt;margin-top:255.7pt;width:201.7pt;height:59.4pt;z-index:251852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" filled="f" stroked="f">
                <v:textbox>
                  <w:txbxContent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SegoePro-Bold"/>
                          <w:b/>
                          <w:bCs/>
                          <w:sz w:val="26"/>
                          <w:szCs w:val="26"/>
                        </w:rPr>
                        <w:t>ENTREPRISE LUCAS SECURITE</w:t>
                      </w: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i/>
                          <w:sz w:val="20"/>
                          <w:szCs w:val="24"/>
                        </w:rPr>
                      </w:pPr>
                      <w:r>
                        <w:rPr>
                          <w:rFonts w:ascii="Calibri" w:hAnsi="Calibri" w:cs="SegoePro-Light"/>
                          <w:i/>
                          <w:sz w:val="20"/>
                          <w:szCs w:val="24"/>
                        </w:rPr>
                        <w:t>[Du 3 au 28 août]</w:t>
                      </w: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Calibri" w:hAnsi="Calibri" w:cs="SegoePro-Light"/>
                          <w:sz w:val="20"/>
                          <w:szCs w:val="24"/>
                        </w:rPr>
                      </w:pPr>
                      <w:r>
                        <w:rPr>
                          <w:rFonts w:ascii="Calibri" w:hAnsi="Calibri" w:cs="SegoePro-Light"/>
                          <w:sz w:val="20"/>
                          <w:szCs w:val="24"/>
                        </w:rPr>
                        <w:t>Entretien, remise en état et dénaturation de matériel de sécurité incendie.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02273">
        <w:rPr>
          <w:noProof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55248C20" wp14:editId="76207F70">
                <wp:simplePos x="0" y="0"/>
                <wp:positionH relativeFrom="margin">
                  <wp:posOffset>2508555</wp:posOffset>
                </wp:positionH>
                <wp:positionV relativeFrom="paragraph">
                  <wp:posOffset>3165094</wp:posOffset>
                </wp:positionV>
                <wp:extent cx="1257300" cy="1000125"/>
                <wp:effectExtent l="0" t="0" r="0" b="9525"/>
                <wp:wrapSquare wrapText="bothSides"/>
                <wp:docPr id="44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  <w:t>2015 -</w:t>
                            </w: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</w:pP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  <w:t>2016 -</w:t>
                            </w: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</w:pP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81B779"/>
                                <w:sz w:val="32"/>
                                <w:szCs w:val="24"/>
                              </w:rPr>
                              <w:t>2017</w:t>
                            </w: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81B779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48C20" id="_x0000_s1031" type="#_x0000_t202" style="position:absolute;left:0;text-align:left;margin-left:197.5pt;margin-top:249.2pt;width:99pt;height:78.75pt;z-index:25142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" filled="f" stroked="f">
                <v:textbox>
                  <w:txbxContent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  <w:t>2015 -</w:t>
                      </w: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</w:pP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  <w:t>2016 -</w:t>
                      </w: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</w:pP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81B779"/>
                          <w:sz w:val="32"/>
                          <w:szCs w:val="24"/>
                        </w:rPr>
                        <w:t>2017</w:t>
                      </w: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81B779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273">
        <w:rPr>
          <w:noProof/>
          <w:color w:val="81B779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57C5E765" wp14:editId="5E4AE355">
                <wp:simplePos x="0" y="0"/>
                <wp:positionH relativeFrom="column">
                  <wp:posOffset>2005936</wp:posOffset>
                </wp:positionH>
                <wp:positionV relativeFrom="paragraph">
                  <wp:posOffset>2788361</wp:posOffset>
                </wp:positionV>
                <wp:extent cx="4178300" cy="306699"/>
                <wp:effectExtent l="38100" t="0" r="12700" b="55251"/>
                <wp:wrapThrough wrapText="bothSides">
                  <wp:wrapPolygon edited="0">
                    <wp:start x="-98" y="0"/>
                    <wp:lineTo x="-197" y="0"/>
                    <wp:lineTo x="-197" y="14788"/>
                    <wp:lineTo x="-98" y="24199"/>
                    <wp:lineTo x="21567" y="24199"/>
                    <wp:lineTo x="21567" y="0"/>
                    <wp:lineTo x="-98" y="0"/>
                  </wp:wrapPolygon>
                </wp:wrapThrough>
                <wp:docPr id="39" name="Grouper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0" cy="306699"/>
                          <a:chOff x="0" y="0"/>
                          <a:chExt cx="4178300" cy="306699"/>
                        </a:xfrm>
                      </wpg:grpSpPr>
                      <wps:wsp>
                        <wps:cNvPr id="40" name="Zone de texte 116"/>
                        <wps:cNvSpPr txBox="1"/>
                        <wps:spPr>
                          <a:xfrm>
                            <a:off x="29210" y="5075"/>
                            <a:ext cx="4148632" cy="2959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6A05" w:rsidRDefault="00DB6EC2">
                              <w:pPr>
                                <w:pStyle w:val="Textedebulles"/>
                                <w:spacing w:after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hAnsi="Calibri" w:cs="SegoePro-Light"/>
                                  <w:b/>
                                  <w:color w:val="81B779"/>
                                  <w:sz w:val="28"/>
                                  <w:szCs w:val="30"/>
                                </w:rPr>
                                <w:t xml:space="preserve">EXPÉRIENCES PROFESSIONNELLES  </w:t>
                              </w:r>
                            </w:p>
                          </w:txbxContent>
                        </wps:txbx>
                        <wps:bodyPr vert="horz" wrap="square" lIns="179999" tIns="79196" rIns="91440" bIns="45720" anchor="ctr" anchorCtr="0" compatLnSpc="1">
                          <a:noAutofit/>
                        </wps:bodyPr>
                      </wps:wsp>
                      <wps:wsp>
                        <wps:cNvPr id="41" name="Connecteur droit 117"/>
                        <wps:cNvCnPr/>
                        <wps:spPr>
                          <a:xfrm>
                            <a:off x="26668" y="306699"/>
                            <a:ext cx="4151632" cy="0"/>
                          </a:xfrm>
                          <a:prstGeom prst="straightConnector1">
                            <a:avLst/>
                          </a:prstGeom>
                          <a:noFill/>
                          <a:ln w="19046" cap="flat">
                            <a:solidFill>
                              <a:srgbClr val="81B779"/>
                            </a:solidFill>
                            <a:prstDash val="solid"/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2" name="Connecteur droit 118"/>
                        <wps:cNvCnPr/>
                        <wps:spPr>
                          <a:xfrm>
                            <a:off x="26668" y="0"/>
                            <a:ext cx="4151632" cy="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81B779"/>
                            </a:solidFill>
                            <a:custDash>
                              <a:ds d="300173" sp="300173"/>
                            </a:custDash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3" name="Rectangle 119"/>
                        <wps:cNvSpPr/>
                        <wps:spPr>
                          <a:xfrm rot="2700006">
                            <a:off x="0" y="118775"/>
                            <a:ext cx="60322" cy="60322"/>
                          </a:xfrm>
                          <a:prstGeom prst="rect">
                            <a:avLst/>
                          </a:prstGeom>
                          <a:solidFill>
                            <a:srgbClr val="81B779"/>
                          </a:solidFill>
                          <a:ln cap="flat">
                            <a:noFill/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5E765" id="Grouper 115" o:spid="_x0000_s1032" style="position:absolute;left:0;text-align:left;margin-left:157.95pt;margin-top:219.55pt;width:329pt;height:24.15pt;z-index:251693568" coordsize="41783,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">
                <v:shape id="Zone de texte 116" o:spid="_x0000_s1033" type="#_x0000_t202" style="position:absolute;left:292;top:50;width:41486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CRMEA&#10;AADbAAAADwAAAGRycy9kb3ducmV2LnhtbERPz2vCMBS+C/sfwht4m6lOhlSjyOZAD4rrRK+P5tkW&#10;m5eSxFr/e3MQPH58v2eLztSiJecrywqGgwQEcW51xYWCw//vxwSED8gaa8uk4E4eFvO33gxTbW/8&#10;R20WChFD2KeooAyhSaX0eUkG/cA2xJE7W2cwROgKqR3eYrip5ShJvqTBimNDiQ19l5RfsqtRkJ12&#10;XHxm7WTjjnuz+9kezm6zUqr/3i2nIAJ14SV+utdawTiuj1/i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gkTBAAAA2wAAAA8AAAAAAAAAAAAAAAAAmAIAAGRycy9kb3du&#10;cmV2LnhtbFBLBQYAAAAABAAEAPUAAACGAwAAAAA=&#10;" filled="f" stroked="f">
                  <v:textbox inset="4.99997mm,2.19989mm">
                    <w:txbxContent>
                      <w:p w:rsidR="00E16A05" w:rsidRDefault="00DB6EC2">
                        <w:pPr>
                          <w:pStyle w:val="Textedebulles"/>
                          <w:spacing w:after="113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SegoePro-Light"/>
                            <w:b/>
                            <w:color w:val="81B779"/>
                            <w:sz w:val="28"/>
                            <w:szCs w:val="30"/>
                          </w:rPr>
                          <w:t xml:space="preserve">EXPÉRIENCES PROFESSIONNELLES 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117" o:spid="_x0000_s1034" type="#_x0000_t32" style="position:absolute;left:266;top:3066;width:415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Gl6cYAAADbAAAADwAAAGRycy9kb3ducmV2LnhtbESPW2vCQBSE3wv9D8sp9K1uLKVIdBUr&#10;lF6oD17Bt0P2mKRmz4bdNSb+elcQfBxm5htmNGlNJRpyvrSsoN9LQBBnVpecK1ivPl8GIHxA1lhZ&#10;JgUdeZiMHx9GmGp74gU1y5CLCGGfooIihDqV0mcFGfQ9WxNHb2+dwRCly6V2eIpwU8nXJHmXBkuO&#10;CwXWNCsoOyyPRsGf/D03cmu63f/cHb8+mtVPtzkr9fzUTocgArXhHr61v7WCtz5cv8QfIM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xpenGAAAA2wAAAA8AAAAAAAAA&#10;AAAAAAAAoQIAAGRycy9kb3ducmV2LnhtbFBLBQYAAAAABAAEAPkAAACUAwAAAAA=&#10;" strokecolor="#81b779" strokeweight=".52906mm">
                  <v:stroke joinstyle="miter"/>
                  <v:shadow on="t" color="black" opacity="22937f" origin="-.5,-.5" offset="0,.63881mm"/>
                </v:shape>
                <v:shape id="Connecteur droit 118" o:spid="_x0000_s1035" type="#_x0000_t32" style="position:absolute;left:266;width:415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dd8IAAADbAAAADwAAAGRycy9kb3ducmV2LnhtbESPQYvCMBSE74L/IbwFb5quLEW6RhFB&#10;EE+rlmX39miebbV5KUnU6q83guBxmJlvmOm8M424kPO1ZQWfowQEcWF1zaWCfL8aTkD4gKyxsUwK&#10;buRhPuv3pphpe+UtXXahFBHCPkMFVQhtJqUvKjLoR7Yljt7BOoMhSldK7fAa4aaR4yRJpcGa40KF&#10;LS0rKk67s1FwT43LdXs+LvzPL29SZ/+7/E+pwUe3+AYRqAvv8Ku91gq+xv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odd8IAAADbAAAADwAAAAAAAAAAAAAA&#10;AAChAgAAZHJzL2Rvd25yZXYueG1sUEsFBgAAAAAEAAQA+QAAAJADAAAAAA==&#10;" strokecolor="#81b779" strokeweight=".17625mm">
                  <v:stroke joinstyle="miter"/>
                  <v:shadow on="t" color="black" opacity="22937f" origin="-.5,-.5" offset="0,.63881mm"/>
                </v:shape>
                <v:rect id="Rectangle 119" o:spid="_x0000_s1036" style="position:absolute;top:1187;width:603;height:603;rotation:294912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9qd8QA&#10;AADbAAAADwAAAGRycy9kb3ducmV2LnhtbESPT2vCQBTE70K/w/IKvenGRlJNXUNJqRQ8adv7I/tM&#10;0mbfhuzmj9++Kwgeh5n5DbPNJtOIgTpXW1awXEQgiAuray4VfH99zNcgnEfW2FgmBRdykO0eZltM&#10;tR35SMPJlyJA2KWooPK+TaV0RUUG3cK2xME7286gD7Irpe5wDHDTyOcoSqTBmsNChS3lFRV/p94o&#10;+N3s32Wc5Nivl/yTHNp8yF8uSj09Tm+vIDxN/h6+tT+1glUM1y/h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/anfEAAAA2wAAAA8AAAAAAAAAAAAAAAAAmAIAAGRycy9k&#10;b3ducmV2LnhtbFBLBQYAAAAABAAEAPUAAACJAwAAAAA=&#10;" fillcolor="#81b779" stroked="f">
                  <v:shadow on="t" color="black" opacity="22937f" origin="-.5,-.5" offset="0,.63881mm"/>
                  <v:textbox inset="0,0,0,0"/>
                </v:rect>
                <w10:wrap type="through"/>
              </v:group>
            </w:pict>
          </mc:Fallback>
        </mc:AlternateContent>
      </w:r>
      <w:r w:rsidR="00B95268">
        <w:rPr>
          <w:noProof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7A002551" wp14:editId="72A494C6">
                <wp:simplePos x="0" y="0"/>
                <wp:positionH relativeFrom="column">
                  <wp:posOffset>2291080</wp:posOffset>
                </wp:positionH>
                <wp:positionV relativeFrom="paragraph">
                  <wp:posOffset>6663055</wp:posOffset>
                </wp:positionV>
                <wp:extent cx="1859915" cy="466725"/>
                <wp:effectExtent l="0" t="0" r="0" b="9525"/>
                <wp:wrapSquare wrapText="bothSides"/>
                <wp:docPr id="54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813884">
                            <w:pPr>
                              <w:widowControl w:val="0"/>
                              <w:autoSpaceDE w:val="0"/>
                              <w:textAlignment w:val="center"/>
                              <w:rPr>
                                <w:rFonts w:ascii="Calibri-Bold" w:hAnsi="Calibri-Bold" w:cs="Calibri-Bold" w:hint="eastAsia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color w:val="7A8BA8"/>
                                <w:sz w:val="20"/>
                                <w:szCs w:val="20"/>
                              </w:rPr>
                              <w:t>&gt;</w:t>
                            </w:r>
                            <w:r w:rsidR="00DB6EC2">
                              <w:rPr>
                                <w:rFonts w:ascii="Calibri-Bold" w:hAnsi="Calibri-Bold" w:cs="Calibri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5268">
                              <w:rPr>
                                <w:rFonts w:ascii="Calibri-Bold" w:hAnsi="Calibri-Bold" w:cs="Calibri-Bold"/>
                                <w:b/>
                                <w:bCs/>
                                <w:sz w:val="22"/>
                                <w:szCs w:val="20"/>
                              </w:rPr>
                              <w:t>Anglais (courant)</w:t>
                            </w:r>
                          </w:p>
                          <w:p w:rsidR="00B95268" w:rsidRDefault="00B95268">
                            <w:pPr>
                              <w:widowControl w:val="0"/>
                              <w:autoSpaceDE w:val="0"/>
                              <w:textAlignment w:val="center"/>
                            </w:pP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2"/>
                                <w:szCs w:val="20"/>
                              </w:rPr>
                              <w:t>&gt; Français (maternelle)</w:t>
                            </w:r>
                          </w:p>
                          <w:p w:rsidR="00E16A05" w:rsidRPr="00B95268" w:rsidRDefault="00E16A05">
                            <w:pPr>
                              <w:widowControl w:val="0"/>
                              <w:autoSpaceDE w:val="0"/>
                              <w:spacing w:line="288" w:lineRule="auto"/>
                              <w:textAlignment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19014" id="_x0000_t202" coordsize="21600,21600" o:spt="202" path="m,l,21600r21600,l21600,xe">
                <v:stroke joinstyle="miter"/>
                <v:path gradientshapeok="t" o:connecttype="rect"/>
              </v:shapetype>
              <v:shape id="Zone de texte 103" o:spid="_x0000_s1026" type="#_x0000_t202" style="position:absolute;left:0;text-align:left;margin-left:180.4pt;margin-top:524.65pt;width:146.45pt;height:36.75pt;z-index:25136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" filled="f" stroked="f">
                <v:textbox>
                  <w:txbxContent>
                    <w:p w:rsidR="00E16A05" w:rsidRDefault="00813884">
                      <w:pPr>
                        <w:widowControl w:val="0"/>
                        <w:autoSpaceDE w:val="0"/>
                        <w:textAlignment w:val="center"/>
                        <w:rPr>
                          <w:rFonts w:ascii="Calibri-Bold" w:hAnsi="Calibri-Bold" w:cs="Calibri-Bold"/>
                          <w:b/>
                          <w:bCs/>
                          <w:sz w:val="22"/>
                          <w:szCs w:val="20"/>
                        </w:rPr>
                      </w:pPr>
                      <w:r>
                        <w:rPr>
                          <w:rFonts w:ascii="Calibri-Bold" w:hAnsi="Calibri-Bold" w:cs="Calibri-Bold"/>
                          <w:b/>
                          <w:bCs/>
                          <w:color w:val="7A8BA8"/>
                          <w:sz w:val="20"/>
                          <w:szCs w:val="20"/>
                        </w:rPr>
                        <w:t>&gt;</w:t>
                      </w:r>
                      <w:r w:rsidR="00DB6EC2">
                        <w:rPr>
                          <w:rFonts w:ascii="Calibri-Bold" w:hAnsi="Calibri-Bold" w:cs="Calibri-Bold"/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B95268">
                        <w:rPr>
                          <w:rFonts w:ascii="Calibri-Bold" w:hAnsi="Calibri-Bold" w:cs="Calibri-Bold"/>
                          <w:b/>
                          <w:bCs/>
                          <w:sz w:val="22"/>
                          <w:szCs w:val="20"/>
                        </w:rPr>
                        <w:t>Anglais (courant)</w:t>
                      </w:r>
                    </w:p>
                    <w:p w:rsidR="00B95268" w:rsidRDefault="00B95268">
                      <w:pPr>
                        <w:widowControl w:val="0"/>
                        <w:autoSpaceDE w:val="0"/>
                        <w:textAlignment w:val="center"/>
                      </w:pPr>
                      <w:r>
                        <w:rPr>
                          <w:rFonts w:ascii="Calibri-Bold" w:hAnsi="Calibri-Bold" w:cs="Calibri-Bold"/>
                          <w:b/>
                          <w:bCs/>
                          <w:sz w:val="22"/>
                          <w:szCs w:val="20"/>
                        </w:rPr>
                        <w:t>&gt; Français (maternelle)</w:t>
                      </w:r>
                    </w:p>
                    <w:p w:rsidR="00E16A05" w:rsidRPr="00B95268" w:rsidRDefault="00E16A05">
                      <w:pPr>
                        <w:widowControl w:val="0"/>
                        <w:autoSpaceDE w:val="0"/>
                        <w:spacing w:line="288" w:lineRule="auto"/>
                        <w:textAlignment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5268">
        <w:rPr>
          <w:noProof/>
        </w:rPr>
        <mc:AlternateContent>
          <mc:Choice Requires="wpg">
            <w:drawing>
              <wp:anchor distT="0" distB="0" distL="114300" distR="114300" simplePos="0" relativeHeight="252054016" behindDoc="0" locked="0" layoutInCell="1" allowOverlap="1" wp14:anchorId="2EEC75FA" wp14:editId="4076D003">
                <wp:simplePos x="0" y="0"/>
                <wp:positionH relativeFrom="column">
                  <wp:posOffset>2157730</wp:posOffset>
                </wp:positionH>
                <wp:positionV relativeFrom="paragraph">
                  <wp:posOffset>7196455</wp:posOffset>
                </wp:positionV>
                <wp:extent cx="4235450" cy="306070"/>
                <wp:effectExtent l="0" t="0" r="31750" b="55880"/>
                <wp:wrapThrough wrapText="bothSides">
                  <wp:wrapPolygon edited="0">
                    <wp:start x="583" y="0"/>
                    <wp:lineTo x="291" y="12100"/>
                    <wp:lineTo x="583" y="24199"/>
                    <wp:lineTo x="21665" y="24199"/>
                    <wp:lineTo x="21665" y="0"/>
                    <wp:lineTo x="583" y="0"/>
                  </wp:wrapPolygon>
                </wp:wrapThrough>
                <wp:docPr id="26" name="Grouper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50" cy="306070"/>
                          <a:chOff x="132443" y="0"/>
                          <a:chExt cx="2420261" cy="306132"/>
                        </a:xfrm>
                      </wpg:grpSpPr>
                      <wps:wsp>
                        <wps:cNvPr id="27" name="Zone de texte 58"/>
                        <wps:cNvSpPr txBox="1"/>
                        <wps:spPr>
                          <a:xfrm>
                            <a:off x="132443" y="0"/>
                            <a:ext cx="2372638" cy="295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6A05" w:rsidRDefault="00DB6EC2">
                              <w:pPr>
                                <w:pStyle w:val="Textedebulles"/>
                                <w:spacing w:after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hAnsi="Calibri" w:cs="SegoePro-Light"/>
                                  <w:b/>
                                  <w:color w:val="FFFFFF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alibri" w:hAnsi="Calibri" w:cs="SegoePro-Light"/>
                                  <w:b/>
                                  <w:sz w:val="22"/>
                                  <w:szCs w:val="22"/>
                                </w:rPr>
                                <w:t xml:space="preserve">LANGUAGES DE PROGRAMMATION </w:t>
                              </w:r>
                              <w:r w:rsidR="00E2089A">
                                <w:rPr>
                                  <w:rFonts w:ascii="Calibri" w:hAnsi="Calibri" w:cs="SegoePro-Light"/>
                                  <w:b/>
                                  <w:sz w:val="22"/>
                                  <w:szCs w:val="22"/>
                                </w:rPr>
                                <w:t xml:space="preserve"> / ENVIRONNEMENT</w:t>
                              </w:r>
                            </w:p>
                          </w:txbxContent>
                        </wps:txbx>
                        <wps:bodyPr vert="horz" wrap="square" lIns="179999" tIns="79196" rIns="91440" bIns="45720" anchor="ctr" anchorCtr="0" compatLnSpc="1">
                          <a:noAutofit/>
                        </wps:bodyPr>
                      </wps:wsp>
                      <wps:wsp>
                        <wps:cNvPr id="28" name="Connecteur droit 59"/>
                        <wps:cNvCnPr/>
                        <wps:spPr>
                          <a:xfrm>
                            <a:off x="218789" y="306132"/>
                            <a:ext cx="2330806" cy="0"/>
                          </a:xfrm>
                          <a:prstGeom prst="straightConnector1">
                            <a:avLst/>
                          </a:prstGeom>
                          <a:noFill/>
                          <a:ln w="19046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9" name="Connecteur droit 60"/>
                        <wps:cNvCnPr/>
                        <wps:spPr>
                          <a:xfrm>
                            <a:off x="222675" y="0"/>
                            <a:ext cx="2330029" cy="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000000"/>
                            </a:solidFill>
                            <a:custDash>
                              <a:ds d="300173" sp="300173"/>
                            </a:custDash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0" name="Rectangle 61"/>
                        <wps:cNvSpPr/>
                        <wps:spPr>
                          <a:xfrm rot="2700006">
                            <a:off x="192946" y="111798"/>
                            <a:ext cx="60213" cy="73682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cap="flat">
                            <a:noFill/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lIns="0" tIns="0" rIns="0" bIns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183D60" id="Grouper 109" o:spid="_x0000_s1027" style="position:absolute;left:0;text-align:left;margin-left:169.9pt;margin-top:566.65pt;width:333.5pt;height:24.1pt;z-index:252054016;mso-width-relative:margin" coordorigin="1324" coordsize="24202,3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">
                <v:shape id="Zone de texte 58" o:spid="_x0000_s1028" type="#_x0000_t202" style="position:absolute;left:1324;width:2372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/kMUA&#10;AADbAAAADwAAAGRycy9kb3ducmV2LnhtbESPT2sCMRTE70K/Q3gFbzVbBZWtWSmtQj0odivt9bF5&#10;+4duXpYkXddvb4SCx2FmfsOs1oNpRU/ON5YVPE8SEMSF1Q1XCk5f26clCB+QNbaWScGFPKyzh9EK&#10;U23P/El9HioRIexTVFCH0KVS+qImg35iO+LoldYZDFG6SmqH5wg3rZwmyVwabDgu1NjRW03Fb/5n&#10;FOQ/B65meb/cue+jObzvT6XbbZQaPw6vLyACDeEe/m9/aAXTBdy+x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/+QxQAAANsAAAAPAAAAAAAAAAAAAAAAAJgCAABkcnMv&#10;ZG93bnJldi54bWxQSwUGAAAAAAQABAD1AAAAigMAAAAA&#10;" filled="f" stroked="f">
                  <v:textbox inset="4.99997mm,2.19989mm">
                    <w:txbxContent>
                      <w:p w:rsidR="00E16A05" w:rsidRDefault="00DB6EC2">
                        <w:pPr>
                          <w:pStyle w:val="Textedebulles"/>
                          <w:spacing w:after="113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SegoePro-Light"/>
                            <w:b/>
                            <w:color w:val="FFFFFF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ascii="Calibri" w:hAnsi="Calibri" w:cs="SegoePro-Light"/>
                            <w:b/>
                            <w:sz w:val="22"/>
                            <w:szCs w:val="22"/>
                          </w:rPr>
                          <w:t xml:space="preserve">LANGUAGES DE PROGRAMMATION </w:t>
                        </w:r>
                        <w:r w:rsidR="00E2089A">
                          <w:rPr>
                            <w:rFonts w:ascii="Calibri" w:hAnsi="Calibri" w:cs="SegoePro-Light"/>
                            <w:b/>
                            <w:sz w:val="22"/>
                            <w:szCs w:val="22"/>
                          </w:rPr>
                          <w:t xml:space="preserve"> / ENVIRONNEMENT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59" o:spid="_x0000_s1029" type="#_x0000_t32" style="position:absolute;left:2187;top:3061;width:233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sSncIAAADbAAAADwAAAGRycy9kb3ducmV2LnhtbERPyWrDMBC9F/oPYgq5NXJSGoxrOYTS&#10;gAkkkI1eB2tqm1gjY8lL8/XRodDj4+3pejKNGKhztWUFi3kEgriwuuZSweW8fY1BOI+ssbFMCn7J&#10;wTp7fkox0XbkIw0nX4oQwi5BBZX3bSKlKyoy6Oa2JQ7cj+0M+gC7UuoOxxBuGrmMopU0WHNoqLCl&#10;z4qK26k3CuL4vttc9vd8+/Z9Nf3h/RYt9l9KzV6mzQcIT5P/F/+5c61gGcaGL+E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sSncIAAADbAAAADwAAAAAAAAAAAAAA&#10;AAChAgAAZHJzL2Rvd25yZXYueG1sUEsFBgAAAAAEAAQA+QAAAJADAAAAAA==&#10;" strokeweight=".52906mm">
                  <v:stroke joinstyle="miter"/>
                  <v:shadow on="t" color="black" opacity="22937f" origin="-.5,-.5" offset="0,.63881mm"/>
                </v:shape>
                <v:shape id="Connecteur droit 60" o:spid="_x0000_s1030" type="#_x0000_t32" style="position:absolute;left:2226;width:233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9pUcAAAADbAAAADwAAAGRycy9kb3ducmV2LnhtbESPzQrCMBCE74LvEFbwpqk9iFajiCCI&#10;4MEfCt7WZm2LzaY0UevbG0HwOMzMN8x82ZpKPKlxpWUFo2EEgjizuuRcwfm0GUxAOI+ssbJMCt7k&#10;YLnoduaYaPviAz2PPhcBwi5BBYX3dSKlywoy6Ia2Jg7ezTYGfZBNLnWDrwA3lYyjaCwNlhwWCqxp&#10;XVB2Pz6MApnet3ZNj9NlF6f762HnM+32SvV77WoGwlPr/+Ffe6sVxFP4fgk/QC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h/aVHAAAAA2wAAAA8AAAAAAAAAAAAAAAAA&#10;oQIAAGRycy9kb3ducmV2LnhtbFBLBQYAAAAABAAEAPkAAACOAwAAAAA=&#10;" strokeweight=".17625mm">
                  <v:stroke joinstyle="miter"/>
                  <v:shadow on="t" color="black" opacity="22937f" origin="-.5,-.5" offset="0,.63881mm"/>
                </v:shape>
                <v:rect id="Rectangle 61" o:spid="_x0000_s1031" style="position:absolute;left:1929;top:1118;width:602;height:736;rotation:294912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k6mcEA&#10;AADbAAAADwAAAGRycy9kb3ducmV2LnhtbERPz2vCMBS+D/wfwhN2m6kOi3RGmQOZN2f14u3ZvDVl&#10;zUtJMtv1r18Ogx0/vt/r7WBbcScfGscK5rMMBHHldMO1gst5/7QCESKyxtYxKfihANvN5GGNhXY9&#10;n+hexlqkEA4FKjAxdoWUoTJkMcxcR5y4T+ctxgR9LbXHPoXbVi6yLJcWG04NBjt6M1R9ld9WgR3H&#10;pe/343mRH/PT+84cbh9Xp9TjdHh9ARFpiP/iP/dBK3hO69OX9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JOpnBAAAA2wAAAA8AAAAAAAAAAAAAAAAAmAIAAGRycy9kb3du&#10;cmV2LnhtbFBLBQYAAAAABAAEAPUAAACGAwAAAAA=&#10;" fillcolor="#00b050" stroked="f">
                  <v:shadow on="t" color="black" opacity="22937f" origin="-.5,-.5" offset="0,.63881mm"/>
                  <v:textbox inset="0,0,0,0"/>
                </v:rect>
                <w10:wrap type="through"/>
              </v:group>
            </w:pict>
          </mc:Fallback>
        </mc:AlternateContent>
      </w:r>
      <w:r w:rsidR="00F74C34">
        <w:rPr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2916D4EA" wp14:editId="6BF2D5F8">
                <wp:simplePos x="0" y="0"/>
                <wp:positionH relativeFrom="margin">
                  <wp:posOffset>2310130</wp:posOffset>
                </wp:positionH>
                <wp:positionV relativeFrom="paragraph">
                  <wp:posOffset>7519669</wp:posOffset>
                </wp:positionV>
                <wp:extent cx="4057650" cy="1362075"/>
                <wp:effectExtent l="0" t="0" r="0" b="9525"/>
                <wp:wrapSquare wrapText="bothSides"/>
                <wp:docPr id="31" name="Zone de text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4C34" w:rsidRPr="00F74C34" w:rsidRDefault="00DB6EC2">
                            <w:pPr>
                              <w:widowControl w:val="0"/>
                              <w:autoSpaceDE w:val="0"/>
                              <w:spacing w:line="360" w:lineRule="auto"/>
                              <w:textAlignment w:val="center"/>
                              <w:rPr>
                                <w:rFonts w:ascii="Calibri-Bold" w:hAnsi="Calibri-Bold" w:cs="Calibri-Bold" w:hint="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2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          </w:t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2"/>
                                <w:szCs w:val="20"/>
                              </w:rPr>
                              <w:tab/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2"/>
                                <w:szCs w:val="20"/>
                              </w:rPr>
                              <w:tab/>
                              <w:t>&gt;GIT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HTML 5</w:t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&gt;MAVEN</w:t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16A05" w:rsidRDefault="00DB6EC2">
                            <w:pPr>
                              <w:widowControl w:val="0"/>
                              <w:autoSpaceDE w:val="0"/>
                              <w:spacing w:line="360" w:lineRule="auto"/>
                              <w:textAlignment w:val="center"/>
                              <w:rPr>
                                <w:rFonts w:ascii="Calibri-Bold" w:hAnsi="Calibri-Bold" w:cs="Calibri-Bold" w:hint="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&gt; CSS 3</w:t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&gt;UML</w:t>
                            </w:r>
                          </w:p>
                          <w:p w:rsidR="00E16A05" w:rsidRDefault="00DB6EC2">
                            <w:pPr>
                              <w:widowControl w:val="0"/>
                              <w:autoSpaceDE w:val="0"/>
                              <w:spacing w:line="360" w:lineRule="auto"/>
                              <w:textAlignment w:val="center"/>
                              <w:rPr>
                                <w:rFonts w:ascii="Calibri-Bold" w:hAnsi="Calibri-Bold" w:cs="Calibri-Bold" w:hint="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&gt; JEE</w:t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74C34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&gt;SQL</w:t>
                            </w:r>
                          </w:p>
                          <w:p w:rsidR="00F74C34" w:rsidRDefault="00691BC3">
                            <w:pPr>
                              <w:widowControl w:val="0"/>
                              <w:autoSpaceDE w:val="0"/>
                              <w:spacing w:line="360" w:lineRule="auto"/>
                              <w:textAlignment w:val="center"/>
                              <w:rPr>
                                <w:rFonts w:ascii="Calibri-Bold" w:hAnsi="Calibri-Bold" w:cs="Calibri-Bold" w:hint="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&gt;XML</w:t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&gt;</w:t>
                            </w:r>
                            <w:proofErr w:type="spellStart"/>
                            <w:r w:rsidR="00A66866"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Spring</w:t>
                            </w:r>
                            <w:proofErr w:type="spellEnd"/>
                          </w:p>
                          <w:p w:rsidR="00691BC3" w:rsidRDefault="00A66866">
                            <w:pPr>
                              <w:widowControl w:val="0"/>
                              <w:autoSpaceDE w:val="0"/>
                              <w:spacing w:line="360" w:lineRule="auto"/>
                              <w:textAlignment w:val="center"/>
                              <w:rPr>
                                <w:rFonts w:ascii="Calibri-Bold" w:hAnsi="Calibri-Bold" w:cs="Calibri-Bold" w:hint="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>IntelliJ</w:t>
                            </w:r>
                            <w:proofErr w:type="spellEnd"/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-Bold" w:hAnsi="Calibri-Bold" w:cs="Calibri-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  <w:p w:rsidR="00F74C34" w:rsidRDefault="00F74C34">
                            <w:pPr>
                              <w:widowControl w:val="0"/>
                              <w:autoSpaceDE w:val="0"/>
                              <w:spacing w:line="360" w:lineRule="auto"/>
                              <w:textAlignment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D4EA" id="Zone de texte 253" o:spid="_x0000_s1043" type="#_x0000_t202" style="position:absolute;left:0;text-align:left;margin-left:181.9pt;margin-top:592.1pt;width:319.5pt;height:107.25pt;z-index:25209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" filled="f" stroked="f">
                <v:textbox>
                  <w:txbxContent>
                    <w:p w:rsidR="00F74C34" w:rsidRPr="00F74C34" w:rsidRDefault="00DB6EC2">
                      <w:pPr>
                        <w:widowControl w:val="0"/>
                        <w:autoSpaceDE w:val="0"/>
                        <w:spacing w:line="360" w:lineRule="auto"/>
                        <w:textAlignment w:val="center"/>
                        <w:rPr>
                          <w:rFonts w:ascii="Calibri-Bold" w:hAnsi="Calibri-Bold" w:cs="Calibri-Bold" w:hint="eastAs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2"/>
                          <w:szCs w:val="20"/>
                        </w:rPr>
                        <w:t>JAVA</w:t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sz w:val="22"/>
                          <w:szCs w:val="20"/>
                        </w:rPr>
                        <w:t xml:space="preserve">           </w:t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2"/>
                          <w:szCs w:val="20"/>
                        </w:rPr>
                        <w:tab/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2"/>
                          <w:szCs w:val="20"/>
                        </w:rPr>
                        <w:tab/>
                        <w:t>&gt;GIT</w:t>
                      </w:r>
                      <w:r>
                        <w:rPr>
                          <w:rFonts w:ascii="Calibri" w:hAnsi="Calibri" w:cs="Calibri"/>
                          <w:color w:val="FFFFF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HTML 5</w:t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  <w:t>&gt;MAVEN</w:t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:rsidR="00E16A05" w:rsidRDefault="00DB6EC2">
                      <w:pPr>
                        <w:widowControl w:val="0"/>
                        <w:autoSpaceDE w:val="0"/>
                        <w:spacing w:line="360" w:lineRule="auto"/>
                        <w:textAlignment w:val="center"/>
                        <w:rPr>
                          <w:rFonts w:ascii="Calibri-Bold" w:hAnsi="Calibri-Bold" w:cs="Calibri-Bold" w:hint="eastAs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&gt; CSS 3</w:t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  <w:t>&gt;UML</w:t>
                      </w:r>
                    </w:p>
                    <w:p w:rsidR="00E16A05" w:rsidRDefault="00DB6EC2">
                      <w:pPr>
                        <w:widowControl w:val="0"/>
                        <w:autoSpaceDE w:val="0"/>
                        <w:spacing w:line="360" w:lineRule="auto"/>
                        <w:textAlignment w:val="center"/>
                        <w:rPr>
                          <w:rFonts w:ascii="Calibri-Bold" w:hAnsi="Calibri-Bold" w:cs="Calibri-Bold" w:hint="eastAs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&gt; JEE</w:t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74C34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  <w:t>&gt;SQL</w:t>
                      </w:r>
                    </w:p>
                    <w:p w:rsidR="00F74C34" w:rsidRDefault="00691BC3">
                      <w:pPr>
                        <w:widowControl w:val="0"/>
                        <w:autoSpaceDE w:val="0"/>
                        <w:spacing w:line="360" w:lineRule="auto"/>
                        <w:textAlignment w:val="center"/>
                        <w:rPr>
                          <w:rFonts w:ascii="Calibri-Bold" w:hAnsi="Calibri-Bold" w:cs="Calibri-Bold" w:hint="eastAs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&gt;XML</w:t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  <w:t>&gt;</w:t>
                      </w:r>
                      <w:proofErr w:type="spellStart"/>
                      <w:r w:rsidR="00A66866"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Spring</w:t>
                      </w:r>
                      <w:proofErr w:type="spellEnd"/>
                    </w:p>
                    <w:p w:rsidR="00691BC3" w:rsidRDefault="00A66866">
                      <w:pPr>
                        <w:widowControl w:val="0"/>
                        <w:autoSpaceDE w:val="0"/>
                        <w:spacing w:line="360" w:lineRule="auto"/>
                        <w:textAlignment w:val="center"/>
                        <w:rPr>
                          <w:rFonts w:ascii="Calibri-Bold" w:hAnsi="Calibri-Bold" w:cs="Calibri-Bold" w:hint="eastAsi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>IntelliJ</w:t>
                      </w:r>
                      <w:proofErr w:type="spellEnd"/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-Bold" w:hAnsi="Calibri-Bold" w:cs="Calibri-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bookmarkStart w:id="1" w:name="_GoBack"/>
                      <w:bookmarkEnd w:id="1"/>
                    </w:p>
                    <w:p w:rsidR="00F74C34" w:rsidRDefault="00F74C34">
                      <w:pPr>
                        <w:widowControl w:val="0"/>
                        <w:autoSpaceDE w:val="0"/>
                        <w:spacing w:line="360" w:lineRule="auto"/>
                        <w:textAlignment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E077770" wp14:editId="5F7DF6B3">
                <wp:simplePos x="0" y="0"/>
                <wp:positionH relativeFrom="column">
                  <wp:posOffset>-511807</wp:posOffset>
                </wp:positionH>
                <wp:positionV relativeFrom="paragraph">
                  <wp:posOffset>3697605</wp:posOffset>
                </wp:positionV>
                <wp:extent cx="2241551" cy="311152"/>
                <wp:effectExtent l="0" t="0" r="0" b="0"/>
                <wp:wrapThrough wrapText="bothSides">
                  <wp:wrapPolygon edited="0">
                    <wp:start x="367" y="0"/>
                    <wp:lineTo x="367" y="19837"/>
                    <wp:lineTo x="20927" y="19837"/>
                    <wp:lineTo x="20927" y="0"/>
                    <wp:lineTo x="367" y="0"/>
                  </wp:wrapPolygon>
                </wp:wrapThrough>
                <wp:docPr id="1" name="Zone de text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1" cy="311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jc w:val="center"/>
                              <w:rPr>
                                <w:rFonts w:ascii="Georgia" w:hAnsi="Georgia" w:cs="SegoePro-Light"/>
                                <w:b/>
                                <w:bCs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bCs/>
                                <w:i/>
                                <w:iCs/>
                                <w:sz w:val="32"/>
                                <w:szCs w:val="24"/>
                              </w:rPr>
                              <w:t>Sébastien LE BAIL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08C86" id="Zone de texte 151" o:spid="_x0000_s1033" type="#_x0000_t202" style="position:absolute;left:0;text-align:left;margin-left:-40.3pt;margin-top:291.15pt;width:176.5pt;height:24.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" filled="f" stroked="f">
                <v:textbox>
                  <w:txbxContent>
                    <w:p w:rsidR="00E16A05" w:rsidRDefault="00DB6EC2">
                      <w:pPr>
                        <w:pStyle w:val="Textedebulles"/>
                        <w:jc w:val="center"/>
                        <w:rPr>
                          <w:rFonts w:ascii="Georgia" w:hAnsi="Georgia" w:cs="SegoePro-Light"/>
                          <w:b/>
                          <w:bCs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bCs/>
                          <w:i/>
                          <w:iCs/>
                          <w:sz w:val="32"/>
                          <w:szCs w:val="24"/>
                        </w:rPr>
                        <w:t>Sébastien LE BAIL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E6E2A42" wp14:editId="63582222">
                <wp:simplePos x="0" y="0"/>
                <wp:positionH relativeFrom="column">
                  <wp:posOffset>3117217</wp:posOffset>
                </wp:positionH>
                <wp:positionV relativeFrom="paragraph">
                  <wp:posOffset>2042156</wp:posOffset>
                </wp:positionV>
                <wp:extent cx="3018791" cy="658496"/>
                <wp:effectExtent l="0" t="0" r="0" b="8254"/>
                <wp:wrapSquare wrapText="bothSides"/>
                <wp:docPr id="32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1" cy="658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Bold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6"/>
                                <w:szCs w:val="26"/>
                              </w:rPr>
                              <w:t>BACCALAURÉAT GÉNÉRAL SCIENTIFIQUE</w:t>
                            </w: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SegoePro-Italic"/>
                                <w:iCs/>
                                <w:color w:val="D17D60"/>
                                <w:sz w:val="20"/>
                                <w:szCs w:val="20"/>
                              </w:rPr>
                              <w:t>Lycée Maurice Genevoix- Ingré</w:t>
                            </w: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SegoePro-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sz w:val="20"/>
                                <w:szCs w:val="20"/>
                              </w:rPr>
                              <w:t>Option Sciences de l’ingénieur</w:t>
                            </w:r>
                          </w:p>
                          <w:p w:rsidR="00E16A05" w:rsidRDefault="00E16A05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607886"/>
                                <w:sz w:val="20"/>
                              </w:rPr>
                            </w:pPr>
                          </w:p>
                          <w:p w:rsidR="00E16A05" w:rsidRDefault="00E16A05">
                            <w:pPr>
                              <w:pStyle w:val="Paragraphestandard"/>
                              <w:spacing w:line="240" w:lineRule="auto"/>
                              <w:rPr>
                                <w:rFonts w:ascii="Calibri" w:hAnsi="Calibri" w:cs="SegoePro-Light"/>
                                <w:color w:val="607886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8CF1B" id="Zone de texte 143" o:spid="_x0000_s1034" type="#_x0000_t202" style="position:absolute;left:0;text-align:left;margin-left:245.45pt;margin-top:160.8pt;width:237.7pt;height:51.85pt;z-index: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" filled="f" stroked="f">
                <v:textbox>
                  <w:txbxContent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Bold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SegoePro-Bold"/>
                          <w:b/>
                          <w:bCs/>
                          <w:sz w:val="26"/>
                          <w:szCs w:val="26"/>
                        </w:rPr>
                        <w:t>BACCALAURÉAT GÉNÉRAL SCIENTIFIQUE</w:t>
                      </w: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SegoePro-Italic"/>
                          <w:iCs/>
                          <w:color w:val="D17D60"/>
                          <w:sz w:val="20"/>
                          <w:szCs w:val="20"/>
                        </w:rPr>
                        <w:t>Lycée Maurice Genevoix- Ingré</w:t>
                      </w: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SegoePro-Light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SegoePro-Light"/>
                          <w:sz w:val="20"/>
                          <w:szCs w:val="20"/>
                        </w:rPr>
                        <w:t>Option Sciences de l’ingénieur</w:t>
                      </w:r>
                    </w:p>
                    <w:p w:rsidR="00E16A05" w:rsidRDefault="00E16A05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607886"/>
                          <w:sz w:val="20"/>
                        </w:rPr>
                      </w:pPr>
                    </w:p>
                    <w:p w:rsidR="00E16A05" w:rsidRDefault="00E16A05">
                      <w:pPr>
                        <w:pStyle w:val="Paragraphestandard"/>
                        <w:spacing w:line="240" w:lineRule="auto"/>
                        <w:rPr>
                          <w:rFonts w:ascii="Calibri" w:hAnsi="Calibri" w:cs="SegoePro-Light"/>
                          <w:color w:val="607886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47224B71" wp14:editId="09B506C5">
                <wp:simplePos x="0" y="0"/>
                <wp:positionH relativeFrom="column">
                  <wp:posOffset>1900973</wp:posOffset>
                </wp:positionH>
                <wp:positionV relativeFrom="paragraph">
                  <wp:posOffset>1040130</wp:posOffset>
                </wp:positionV>
                <wp:extent cx="1392558" cy="1485900"/>
                <wp:effectExtent l="0" t="0" r="0" b="0"/>
                <wp:wrapSquare wrapText="bothSides"/>
                <wp:docPr id="33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8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jc w:val="center"/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  <w:t>2017-2018</w:t>
                            </w: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jc w:val="center"/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</w:pP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  <w:tab/>
                            </w: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  <w:t>2017-2018</w:t>
                            </w: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rPr>
                                <w:rFonts w:ascii="Georgia" w:hAnsi="Georgia" w:cs="SegoePro-Light"/>
                                <w:color w:val="D17D60"/>
                                <w:sz w:val="32"/>
                                <w:szCs w:val="24"/>
                              </w:rPr>
                            </w:pP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jc w:val="center"/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</w:pP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jc w:val="center"/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</w:pP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  <w:t>2015</w:t>
                            </w: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D17D60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4D5E0" id="Zone de texte 144" o:spid="_x0000_s1035" type="#_x0000_t202" style="position:absolute;left:0;text-align:left;margin-left:149.7pt;margin-top:81.9pt;width:109.65pt;height:117pt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" filled="f" stroked="f">
                <v:textbox>
                  <w:txbxContent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jc w:val="center"/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  <w:t>2017-2018</w:t>
                      </w: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jc w:val="center"/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</w:pP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  <w:tab/>
                      </w:r>
                      <w:r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  <w:tab/>
                      </w:r>
                      <w:r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  <w:tab/>
                      </w: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  <w:t>2017-2018</w:t>
                      </w: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rPr>
                          <w:rFonts w:ascii="Georgia" w:hAnsi="Georgia" w:cs="SegoePro-Light"/>
                          <w:color w:val="D17D60"/>
                          <w:sz w:val="32"/>
                          <w:szCs w:val="24"/>
                        </w:rPr>
                      </w:pP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jc w:val="center"/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</w:pP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jc w:val="center"/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</w:pP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  <w:t>2015</w:t>
                      </w: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D17D6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00D16972" wp14:editId="7CC6DE87">
                <wp:simplePos x="0" y="0"/>
                <wp:positionH relativeFrom="page">
                  <wp:posOffset>4067178</wp:posOffset>
                </wp:positionH>
                <wp:positionV relativeFrom="paragraph">
                  <wp:posOffset>1452240</wp:posOffset>
                </wp:positionV>
                <wp:extent cx="3327401" cy="638178"/>
                <wp:effectExtent l="0" t="0" r="0" b="9522"/>
                <wp:wrapSquare wrapText="bothSides"/>
                <wp:docPr id="35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1" cy="638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r>
                              <w:rPr>
                                <w:rFonts w:ascii="Calibri" w:hAnsi="Calibri" w:cs="SegoePro-Bold"/>
                                <w:b/>
                                <w:bCs/>
                                <w:sz w:val="26"/>
                                <w:szCs w:val="26"/>
                              </w:rPr>
                              <w:t>LICENCE MATHS INFORMATIQUE PREMIÈRE ANNÉE</w:t>
                            </w:r>
                          </w:p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SegoePro-Italic"/>
                                <w:iCs/>
                                <w:color w:val="D17D60"/>
                                <w:sz w:val="20"/>
                                <w:szCs w:val="20"/>
                              </w:rPr>
                              <w:t>FAC d’Orléans-La Source</w:t>
                            </w:r>
                            <w:r>
                              <w:rPr>
                                <w:rFonts w:ascii="Calibri" w:hAnsi="Calibri" w:cs="SegoePro-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EB084" id="Zone de texte 10" o:spid="_x0000_s1036" type="#_x0000_t202" style="position:absolute;left:0;text-align:left;margin-left:320.25pt;margin-top:114.35pt;width:262pt;height:50.25pt;z-index:25202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" filled="f" stroked="f">
                <v:textbox>
                  <w:txbxContent>
                    <w:p w:rsidR="00E16A05" w:rsidRDefault="00DB6EC2">
                      <w:r>
                        <w:rPr>
                          <w:rFonts w:ascii="Calibri" w:hAnsi="Calibri" w:cs="SegoePro-Bold"/>
                          <w:b/>
                          <w:bCs/>
                          <w:sz w:val="26"/>
                          <w:szCs w:val="26"/>
                        </w:rPr>
                        <w:t>LICENCE MATHS INFORMATIQUE PREMIÈRE ANNÉE</w:t>
                      </w:r>
                    </w:p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SegoePro-Italic"/>
                          <w:iCs/>
                          <w:color w:val="D17D60"/>
                          <w:sz w:val="20"/>
                          <w:szCs w:val="20"/>
                        </w:rPr>
                        <w:t>FAC d’Orléans-La Source</w:t>
                      </w:r>
                      <w:r>
                        <w:rPr>
                          <w:rFonts w:ascii="Calibri" w:hAnsi="Calibri" w:cs="SegoePro-Ligh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7453D003" wp14:editId="4E5FE8EB">
                <wp:simplePos x="0" y="0"/>
                <wp:positionH relativeFrom="page">
                  <wp:posOffset>4098285</wp:posOffset>
                </wp:positionH>
                <wp:positionV relativeFrom="paragraph">
                  <wp:posOffset>937259</wp:posOffset>
                </wp:positionV>
                <wp:extent cx="3305812" cy="571500"/>
                <wp:effectExtent l="0" t="0" r="0" b="0"/>
                <wp:wrapSquare wrapText="bothSides"/>
                <wp:docPr id="3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812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LICENCE DEUXIEME ANNEE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(non obtenue)</w:t>
                            </w:r>
                          </w:p>
                          <w:p w:rsidR="00E16A05" w:rsidRDefault="00DB6EC2">
                            <w:pPr>
                              <w:rPr>
                                <w:color w:val="ED7D3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ED7D31"/>
                                <w:sz w:val="20"/>
                                <w:szCs w:val="20"/>
                              </w:rPr>
                              <w:t>FAC d’Orléans-La Source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51F3E" id="Zone de texte 2" o:spid="_x0000_s1037" type="#_x0000_t202" style="position:absolute;left:0;text-align:left;margin-left:322.7pt;margin-top:73.8pt;width:260.3pt;height:45pt;z-index:25212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" filled="f" stroked="f">
                <v:textbox>
                  <w:txbxContent>
                    <w:p w:rsidR="00E16A05" w:rsidRDefault="00DB6EC2">
                      <w:r>
                        <w:rPr>
                          <w:b/>
                          <w:sz w:val="26"/>
                          <w:szCs w:val="26"/>
                        </w:rPr>
                        <w:t xml:space="preserve">LICENCE DEUXIEME ANNEE </w:t>
                      </w:r>
                      <w:r>
                        <w:rPr>
                          <w:sz w:val="20"/>
                          <w:szCs w:val="20"/>
                        </w:rPr>
                        <w:t>(non obtenue)</w:t>
                      </w:r>
                    </w:p>
                    <w:p w:rsidR="00E16A05" w:rsidRDefault="00DB6EC2">
                      <w:pPr>
                        <w:rPr>
                          <w:color w:val="ED7D31"/>
                          <w:sz w:val="20"/>
                          <w:szCs w:val="20"/>
                        </w:rPr>
                      </w:pPr>
                      <w:r>
                        <w:rPr>
                          <w:color w:val="ED7D31"/>
                          <w:sz w:val="20"/>
                          <w:szCs w:val="20"/>
                        </w:rPr>
                        <w:t>FAC d’Orléans-La Source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2165632" behindDoc="0" locked="0" layoutInCell="1" allowOverlap="1" wp14:anchorId="50775384" wp14:editId="0CCBC81F">
                <wp:simplePos x="0" y="0"/>
                <wp:positionH relativeFrom="page">
                  <wp:posOffset>4076696</wp:posOffset>
                </wp:positionH>
                <wp:positionV relativeFrom="paragraph">
                  <wp:posOffset>24131</wp:posOffset>
                </wp:positionV>
                <wp:extent cx="3305812" cy="1161416"/>
                <wp:effectExtent l="0" t="0" r="0" b="634"/>
                <wp:wrapSquare wrapText="bothSides"/>
                <wp:docPr id="3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812" cy="11614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FORMATION DEVELOPPEUR D’APPLICATION JAVA JEE </w:t>
                            </w:r>
                          </w:p>
                          <w:p w:rsidR="00E16A05" w:rsidRDefault="00DB6EC2">
                            <w:r>
                              <w:rPr>
                                <w:sz w:val="20"/>
                                <w:szCs w:val="20"/>
                              </w:rPr>
                              <w:t xml:space="preserve">Début de la formation sur le site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OpenClassrooms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en juillet 2018</w:t>
                            </w:r>
                          </w:p>
                          <w:p w:rsidR="00E16A05" w:rsidRDefault="00E16A05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A1BC9" id="_x0000_s1038" type="#_x0000_t202" style="position:absolute;left:0;text-align:left;margin-left:321pt;margin-top:1.9pt;width:260.3pt;height:91.45pt;z-index:25216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" filled="f" stroked="f">
                <v:textbox>
                  <w:txbxContent>
                    <w:p w:rsidR="00E16A05" w:rsidRDefault="00DB6EC2">
                      <w:r>
                        <w:rPr>
                          <w:b/>
                          <w:sz w:val="26"/>
                          <w:szCs w:val="26"/>
                        </w:rPr>
                        <w:t xml:space="preserve">FORMATION DEVELOPPEUR D’APPLICATION JAVA JEE </w:t>
                      </w:r>
                    </w:p>
                    <w:p w:rsidR="00E16A05" w:rsidRDefault="00DB6EC2">
                      <w:r>
                        <w:rPr>
                          <w:sz w:val="20"/>
                          <w:szCs w:val="20"/>
                        </w:rPr>
                        <w:t>Début de la formation sur le site OpenClassrooms en juillet 2018</w:t>
                      </w:r>
                    </w:p>
                    <w:p w:rsidR="00E16A05" w:rsidRDefault="00E16A05"/>
                  </w:txbxContent>
                </v:textbox>
                <w10:wrap type="square" anchorx="page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00C90696" wp14:editId="3B0E5A3F">
                <wp:simplePos x="0" y="0"/>
                <wp:positionH relativeFrom="column">
                  <wp:posOffset>1967231</wp:posOffset>
                </wp:positionH>
                <wp:positionV relativeFrom="paragraph">
                  <wp:posOffset>90809</wp:posOffset>
                </wp:positionV>
                <wp:extent cx="1392558" cy="475616"/>
                <wp:effectExtent l="0" t="0" r="0" b="634"/>
                <wp:wrapSquare wrapText="bothSides"/>
                <wp:docPr id="38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8" cy="475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line="220" w:lineRule="exact"/>
                              <w:jc w:val="center"/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SegoePro-Light"/>
                                <w:b/>
                                <w:i/>
                                <w:color w:val="D17D60"/>
                                <w:sz w:val="32"/>
                                <w:szCs w:val="24"/>
                              </w:rPr>
                              <w:t>2018</w:t>
                            </w:r>
                          </w:p>
                          <w:p w:rsidR="00E16A05" w:rsidRDefault="00E16A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Georgia" w:hAnsi="Georgia"/>
                                <w:b/>
                                <w:color w:val="D17D60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90696" id="_x0000_s1050" type="#_x0000_t202" style="position:absolute;left:0;text-align:left;margin-left:154.9pt;margin-top:7.15pt;width:109.65pt;height:37.45pt;z-index:25216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" filled="f" stroked="f">
                <v:textbox>
                  <w:txbxContent>
                    <w:p w:rsidR="00E16A05" w:rsidRDefault="00DB6EC2">
                      <w:pPr>
                        <w:pStyle w:val="Textedebulles"/>
                        <w:tabs>
                          <w:tab w:val="left" w:pos="850"/>
                        </w:tabs>
                        <w:spacing w:line="220" w:lineRule="exact"/>
                        <w:jc w:val="center"/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</w:pPr>
                      <w:r>
                        <w:rPr>
                          <w:rFonts w:ascii="Georgia" w:hAnsi="Georgia" w:cs="SegoePro-Light"/>
                          <w:b/>
                          <w:i/>
                          <w:color w:val="D17D60"/>
                          <w:sz w:val="32"/>
                          <w:szCs w:val="24"/>
                        </w:rPr>
                        <w:t>2018</w:t>
                      </w:r>
                    </w:p>
                    <w:p w:rsidR="00E16A05" w:rsidRDefault="00E16A05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Georgia" w:hAnsi="Georgia"/>
                          <w:b/>
                          <w:color w:val="D17D6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EC2">
        <w:rPr>
          <w:noProof/>
        </w:rPr>
        <mc:AlternateContent>
          <mc:Choice Requires="wpg">
            <w:drawing>
              <wp:anchor distT="0" distB="0" distL="114300" distR="114300" simplePos="0" relativeHeight="252026368" behindDoc="0" locked="0" layoutInCell="1" allowOverlap="1">
                <wp:simplePos x="0" y="0"/>
                <wp:positionH relativeFrom="column">
                  <wp:posOffset>2363473</wp:posOffset>
                </wp:positionH>
                <wp:positionV relativeFrom="paragraph">
                  <wp:posOffset>6261097</wp:posOffset>
                </wp:positionV>
                <wp:extent cx="1937379" cy="306709"/>
                <wp:effectExtent l="38100" t="0" r="43821" b="55241"/>
                <wp:wrapThrough wrapText="bothSides">
                  <wp:wrapPolygon edited="0">
                    <wp:start x="0" y="0"/>
                    <wp:lineTo x="-425" y="0"/>
                    <wp:lineTo x="-425" y="14758"/>
                    <wp:lineTo x="-212" y="24149"/>
                    <wp:lineTo x="21883" y="24149"/>
                    <wp:lineTo x="21883" y="0"/>
                    <wp:lineTo x="0" y="0"/>
                  </wp:wrapPolygon>
                </wp:wrapThrough>
                <wp:docPr id="55" name="Grouper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379" cy="306709"/>
                          <a:chOff x="0" y="0"/>
                          <a:chExt cx="1937379" cy="306709"/>
                        </a:xfrm>
                      </wpg:grpSpPr>
                      <wps:wsp>
                        <wps:cNvPr id="56" name="Zone de texte 26"/>
                        <wps:cNvSpPr txBox="1"/>
                        <wps:spPr>
                          <a:xfrm>
                            <a:off x="29210" y="5085"/>
                            <a:ext cx="1905637" cy="2959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6A05" w:rsidRDefault="00DB6EC2">
                              <w:pPr>
                                <w:pStyle w:val="Textedebulles"/>
                                <w:spacing w:after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hAnsi="Calibri" w:cs="SegoePro-Light"/>
                                  <w:b/>
                                  <w:sz w:val="22"/>
                                  <w:szCs w:val="22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vert="horz" wrap="square" lIns="179999" tIns="79196" rIns="91440" bIns="45720" anchor="ctr" anchorCtr="0" compatLnSpc="1">
                          <a:noAutofit/>
                        </wps:bodyPr>
                      </wps:wsp>
                      <wps:wsp>
                        <wps:cNvPr id="57" name="Connecteur droit 27"/>
                        <wps:cNvCnPr/>
                        <wps:spPr>
                          <a:xfrm>
                            <a:off x="26668" y="306709"/>
                            <a:ext cx="1908169" cy="0"/>
                          </a:xfrm>
                          <a:prstGeom prst="straightConnector1">
                            <a:avLst/>
                          </a:prstGeom>
                          <a:noFill/>
                          <a:ln w="19046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8" name="Connecteur droit 28"/>
                        <wps:cNvCnPr/>
                        <wps:spPr>
                          <a:xfrm>
                            <a:off x="29840" y="0"/>
                            <a:ext cx="1907539" cy="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000000"/>
                            </a:solidFill>
                            <a:custDash>
                              <a:ds d="300173" sp="300173"/>
                            </a:custDash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9" name="Rectangle 29"/>
                        <wps:cNvSpPr/>
                        <wps:spPr>
                          <a:xfrm rot="2700006">
                            <a:off x="0" y="118784"/>
                            <a:ext cx="60322" cy="60322"/>
                          </a:xfrm>
                          <a:prstGeom prst="rect">
                            <a:avLst/>
                          </a:prstGeom>
                          <a:solidFill>
                            <a:srgbClr val="687896"/>
                          </a:solidFill>
                          <a:ln cap="flat">
                            <a:noFill/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10" o:spid="_x0000_s1049" style="position:absolute;left:0;text-align:left;margin-left:186.1pt;margin-top:493pt;width:152.55pt;height:24.15pt;z-index:252026368" coordsize="19373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">
                <v:shape id="Zone de texte 26" o:spid="_x0000_s1050" type="#_x0000_t202" style="position:absolute;left:292;top:50;width:19056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pdsUA&#10;AADbAAAADwAAAGRycy9kb3ducmV2LnhtbESPT2sCMRTE74V+h/AK3mq2SkVWs1JahXqo2K3o9bF5&#10;+wc3L0sS1/Xbm0Khx2FmfsMsV4NpRU/ON5YVvIwTEMSF1Q1XCg4/m+c5CB+QNbaWScGNPKyyx4cl&#10;ptpe+Zv6PFQiQtinqKAOoUul9EVNBv3YdsTRK60zGKJ0ldQOrxFuWjlJkpk02HBcqLGj95qKc34x&#10;CvLTjqtp3s+37rg3u4+vQ+m2a6VGT8PbAkSgIfyH/9qfWsHrDH6/xB8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l2xQAAANsAAAAPAAAAAAAAAAAAAAAAAJgCAABkcnMv&#10;ZG93bnJldi54bWxQSwUGAAAAAAQABAD1AAAAigMAAAAA&#10;" filled="f" stroked="f">
                  <v:textbox inset="4.99997mm,2.19989mm">
                    <w:txbxContent>
                      <w:p w:rsidR="00E16A05" w:rsidRDefault="00DB6EC2">
                        <w:pPr>
                          <w:pStyle w:val="Textedebulles"/>
                          <w:spacing w:after="113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SegoePro-Light"/>
                            <w:b/>
                            <w:sz w:val="22"/>
                            <w:szCs w:val="22"/>
                          </w:rPr>
                          <w:t>LANGUES</w:t>
                        </w:r>
                      </w:p>
                    </w:txbxContent>
                  </v:textbox>
                </v:shape>
                <v:shape id="Connecteur droit 27" o:spid="_x0000_s1051" type="#_x0000_t32" style="position:absolute;left:266;top:3067;width:190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L1ksQAAADbAAAADwAAAGRycy9kb3ducmV2LnhtbESPQYvCMBSE78L+h/AW9qapLmqpRpFF&#10;QQQFXRevj+ZtW2xeShNr9dcbQfA4zMw3zHTemlI0VLvCsoJ+LwJBnFpdcKbg+LvqxiCcR9ZYWiYF&#10;N3Iwn310pphoe+U9NQefiQBhl6CC3PsqkdKlORl0PVsRB+/f1gZ9kHUmdY3XADelHETRSBosOCzk&#10;WNFPTun5cDEK4vi+WRy39/Xq+/RnLrvhOepvl0p9fbaLCQhPrX+HX+21VjAcw/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UvWSxAAAANsAAAAPAAAAAAAAAAAA&#10;AAAAAKECAABkcnMvZG93bnJldi54bWxQSwUGAAAAAAQABAD5AAAAkgMAAAAA&#10;" strokeweight=".52906mm">
                  <v:stroke joinstyle="miter"/>
                  <v:shadow on="t" color="black" opacity="22937f" origin="-.5,-.5" offset="0,.63881mm"/>
                </v:shape>
                <v:shape id="Connecteur droit 28" o:spid="_x0000_s1052" type="#_x0000_t32" style="position:absolute;left:298;width:190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/t70AAADbAAAADwAAAGRycy9kb3ducmV2LnhtbERPSwrCMBDdC94hjOBOUwVFaqOIIIjg&#10;wg8Fd2MztsVmUppU6+3NQnD5eP9k3ZlKvKhxpWUFk3EEgjizuuRcwfWyGy1AOI+ssbJMCj7kYL3q&#10;9xKMtX3ziV5nn4sQwi5GBYX3dSylywoy6Ma2Jg7cwzYGfYBNLnWD7xBuKjmNork0WHJoKLCmbUHZ&#10;89waBTJ97u2W2svtME2P99PBZ9odlRoOus0ShKfO/8U/914rmIWx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81v7e9AAAA2wAAAA8AAAAAAAAAAAAAAAAAoQIA&#10;AGRycy9kb3ducmV2LnhtbFBLBQYAAAAABAAEAPkAAACLAwAAAAA=&#10;" strokeweight=".17625mm">
                  <v:stroke joinstyle="miter"/>
                  <v:shadow on="t" color="black" opacity="22937f" origin="-.5,-.5" offset="0,.63881mm"/>
                </v:shape>
                <v:rect id="Rectangle 29" o:spid="_x0000_s1053" style="position:absolute;top:1187;width:604;height:603;rotation:294912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5UTMQA&#10;AADbAAAADwAAAGRycy9kb3ducmV2LnhtbESPQWsCMRSE7wX/Q3iCt5q1WNGtUbQi1IIHd3vw+Ni8&#10;bpZuXpYk6vrvTaHQ4zAz3zDLdW9bcSUfGscKJuMMBHHldMO1gq9y/zwHESKyxtYxKbhTgPVq8LTE&#10;XLsbn+haxFokCIccFZgYu1zKUBmyGMauI07et/MWY5K+ltrjLcFtK1+ybCYtNpwWDHb0bqj6KS5W&#10;wTS7HI5N4T/L3XSyjedyPjubSqnRsN+8gYjUx//wX/tDK3hdwO+X9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eVEzEAAAA2wAAAA8AAAAAAAAAAAAAAAAAmAIAAGRycy9k&#10;b3ducmV2LnhtbFBLBQYAAAAABAAEAPUAAACJAwAAAAA=&#10;" fillcolor="#687896" stroked="f">
                  <v:shadow on="t" color="black" opacity="22937f" origin="-.5,-.5" offset="0,.63881mm"/>
                  <v:textbox inset="0,0,0,0"/>
                </v:rect>
                <w10:wrap type="through"/>
              </v:group>
            </w:pict>
          </mc:Fallback>
        </mc:AlternateContent>
      </w:r>
      <w:r w:rsidR="00DB6EC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2040729</wp:posOffset>
                </wp:positionH>
                <wp:positionV relativeFrom="paragraph">
                  <wp:posOffset>5848346</wp:posOffset>
                </wp:positionV>
                <wp:extent cx="4403513" cy="306068"/>
                <wp:effectExtent l="38100" t="0" r="0" b="55882"/>
                <wp:wrapThrough wrapText="bothSides">
                  <wp:wrapPolygon edited="0">
                    <wp:start x="0" y="0"/>
                    <wp:lineTo x="-187" y="0"/>
                    <wp:lineTo x="-187" y="14819"/>
                    <wp:lineTo x="-93" y="24249"/>
                    <wp:lineTo x="20560" y="24249"/>
                    <wp:lineTo x="20653" y="0"/>
                    <wp:lineTo x="0" y="0"/>
                  </wp:wrapPolygon>
                </wp:wrapThrough>
                <wp:docPr id="60" name="Grouper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5255" cy="306068"/>
                          <a:chOff x="-1742" y="0"/>
                          <a:chExt cx="4405255" cy="306068"/>
                        </a:xfrm>
                      </wpg:grpSpPr>
                      <wps:wsp>
                        <wps:cNvPr id="61" name="Zone de texte 19"/>
                        <wps:cNvSpPr txBox="1"/>
                        <wps:spPr>
                          <a:xfrm>
                            <a:off x="77076" y="0"/>
                            <a:ext cx="4326437" cy="29529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6A05" w:rsidRDefault="00DB6EC2">
                              <w:pPr>
                                <w:pStyle w:val="Textedebulles"/>
                                <w:spacing w:after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hAnsi="Calibri" w:cs="SegoePro-Light"/>
                                  <w:b/>
                                  <w:sz w:val="28"/>
                                  <w:szCs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SegoePro-Light"/>
                                  <w:b/>
                                  <w:color w:val="0070C0"/>
                                  <w:sz w:val="28"/>
                                  <w:szCs w:val="30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vert="horz" wrap="square" lIns="179999" tIns="79196" rIns="91440" bIns="45720" anchor="ctr" anchorCtr="0" compatLnSpc="1">
                          <a:noAutofit/>
                        </wps:bodyPr>
                      </wps:wsp>
                      <wps:wsp>
                        <wps:cNvPr id="62" name="Connecteur droit 20"/>
                        <wps:cNvCnPr/>
                        <wps:spPr>
                          <a:xfrm>
                            <a:off x="26162" y="306068"/>
                            <a:ext cx="4126660" cy="0"/>
                          </a:xfrm>
                          <a:prstGeom prst="straightConnector1">
                            <a:avLst/>
                          </a:prstGeom>
                          <a:noFill/>
                          <a:ln w="19046" cap="flat">
                            <a:solidFill>
                              <a:srgbClr val="0070C0"/>
                            </a:solidFill>
                            <a:prstDash val="solid"/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3" name="Connecteur droit 21"/>
                        <wps:cNvCnPr/>
                        <wps:spPr>
                          <a:xfrm>
                            <a:off x="33038" y="0"/>
                            <a:ext cx="4125279" cy="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0070C0"/>
                            </a:solidFill>
                            <a:custDash>
                              <a:ds d="300173" sp="300173"/>
                            </a:custDash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4" name="Rectangle 22"/>
                        <wps:cNvSpPr/>
                        <wps:spPr>
                          <a:xfrm rot="2700006">
                            <a:off x="0" y="112740"/>
                            <a:ext cx="54635" cy="58119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cap="flat">
                            <a:noFill/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4" style="position:absolute;left:0;text-align:left;margin-left:160.7pt;margin-top:460.5pt;width:346.75pt;height:24.1pt;z-index:251677696" coordorigin="-17" coordsize="44052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">
                <v:shape id="Zone de texte 19" o:spid="_x0000_s1055" type="#_x0000_t202" style="position:absolute;left:770;width:43265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R7v8QA&#10;AADbAAAADwAAAGRycy9kb3ducmV2LnhtbESPT2vCQBTE70K/w/IK3nSTCiLRNUj/gB6UNhW9PrLP&#10;JDT7NuyuMX77bqHgcZiZ3zCrfDCt6Mn5xrKCdJqAIC6tbrhScPz+mCxA+ICssbVMCu7kIV8/jVaY&#10;aXvjL+qLUIkIYZ+hgjqELpPSlzUZ9FPbEUfvYp3BEKWrpHZ4i3DTypckmUuDDceFGjt6ran8Ka5G&#10;QXE+cDUr+sXOnT7N4W1/vLjdu1Lj52GzBBFoCI/wf3urFcxT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Ue7/EAAAA2wAAAA8AAAAAAAAAAAAAAAAAmAIAAGRycy9k&#10;b3ducmV2LnhtbFBLBQYAAAAABAAEAPUAAACJAwAAAAA=&#10;" filled="f" stroked="f">
                  <v:textbox inset="4.99997mm,2.19989mm">
                    <w:txbxContent>
                      <w:p w:rsidR="00E16A05" w:rsidRDefault="00DB6EC2">
                        <w:pPr>
                          <w:pStyle w:val="Textedebulles"/>
                          <w:spacing w:after="113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SegoePro-Light"/>
                            <w:b/>
                            <w:sz w:val="28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ascii="Calibri" w:hAnsi="Calibri" w:cs="SegoePro-Light"/>
                            <w:b/>
                            <w:color w:val="0070C0"/>
                            <w:sz w:val="28"/>
                            <w:szCs w:val="30"/>
                          </w:rPr>
                          <w:t>COMPÉTENCES</w:t>
                        </w:r>
                      </w:p>
                    </w:txbxContent>
                  </v:textbox>
                </v:shape>
                <v:shape id="Connecteur droit 20" o:spid="_x0000_s1056" type="#_x0000_t32" style="position:absolute;left:261;top:3060;width:41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2dQsUAAADbAAAADwAAAGRycy9kb3ducmV2LnhtbESPS2sCQRCE74H8h6EDXoLOxoPRjaNI&#10;VMglxBfisdnpfcSdnmWn1c2/zwQCHouq+oqazjtXqyu1ofJs4GWQgCLOvK24MHDYr/tjUEGQLdae&#10;ycAPBZjPHh+mmFp/4y1dd1KoCOGQooFSpEm1DllJDsPAN8TRy33rUKJsC21bvEW4q/UwSUbaYcVx&#10;ocSG3kvKzruLM3D6uqDOj5tX+c4n22L//LlansSY3lO3eAMl1Mk9/N/+sAZGQ/j7En+An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2dQsUAAADbAAAADwAAAAAAAAAA&#10;AAAAAAChAgAAZHJzL2Rvd25yZXYueG1sUEsFBgAAAAAEAAQA+QAAAJMDAAAAAA==&#10;" strokecolor="#0070c0" strokeweight=".52906mm">
                  <v:stroke joinstyle="miter"/>
                  <v:shadow on="t" color="black" opacity="22937f" origin="-.5,-.5" offset="0,.63881mm"/>
                </v:shape>
                <v:shape id="Connecteur droit 21" o:spid="_x0000_s1057" type="#_x0000_t32" style="position:absolute;left:330;width:412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E60sQAAADbAAAADwAAAGRycy9kb3ducmV2LnhtbESPzWrCQBSF90LfYbiF7nRSCyFGJ0EK&#10;BaGLohaKu0vmmkQzd9LMmKR9ekcQXB7Oz8dZ5aNpRE+dqy0reJ1FIIgLq2suFXzvP6YJCOeRNTaW&#10;ScEfOcizp8kKU20H3lK/86UII+xSVFB536ZSuqIig25mW+LgHW1n0AfZlVJ3OIRx08h5FMXSYM2B&#10;UGFL7xUV593FBO7xsxzm0eXr57T47TfmP4n1IVHq5XlcL0F4Gv0jfG9vtIL4DW5fw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gTrSxAAAANsAAAAPAAAAAAAAAAAA&#10;AAAAAKECAABkcnMvZG93bnJldi54bWxQSwUGAAAAAAQABAD5AAAAkgMAAAAA&#10;" strokecolor="#0070c0" strokeweight=".17625mm">
                  <v:stroke joinstyle="miter"/>
                  <v:shadow on="t" color="black" opacity="22937f" origin="-.5,-.5" offset="0,.63881mm"/>
                </v:shape>
                <v:rect id="Rectangle 22" o:spid="_x0000_s1058" style="position:absolute;left:-1;top:1128;width:547;height:580;rotation:294912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hg/cMA&#10;AADbAAAADwAAAGRycy9kb3ducmV2LnhtbESP3WrCQBCF7wu+wzKF3pS6MViR6CoipO1NKWofYMyO&#10;SWxmNs1uY3z7bqHg5eH8fJzleuBG9dT52omByTgBRVI4W0tp4POQP81B+YBisXFCBq7kYb0a3S0x&#10;s+4iO+r3oVRxRHyGBqoQ2kxrX1TE6MeuJYneyXWMIcqu1LbDSxznRqdJMtOMtURChS1tKyq+9j8c&#10;uak8P77UnH+cOe+/50fL6eu7MQ/3w2YBKtAQbuH/9ps1MJvC35f4A/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hg/cMAAADbAAAADwAAAAAAAAAAAAAAAACYAgAAZHJzL2Rv&#10;d25yZXYueG1sUEsFBgAAAAAEAAQA9QAAAIgDAAAAAA==&#10;" fillcolor="#0070c0" stroked="f">
                  <v:shadow on="t" color="black" opacity="22937f" origin="-.5,-.5" offset="0,.63881mm"/>
                  <v:textbox inset="0,0,0,0"/>
                </v:rect>
                <w10:wrap type="through"/>
              </v:group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2123648" behindDoc="0" locked="0" layoutInCell="1" allowOverlap="1">
                <wp:simplePos x="0" y="0"/>
                <wp:positionH relativeFrom="column">
                  <wp:posOffset>-899797</wp:posOffset>
                </wp:positionH>
                <wp:positionV relativeFrom="paragraph">
                  <wp:posOffset>0</wp:posOffset>
                </wp:positionV>
                <wp:extent cx="213997" cy="45720"/>
                <wp:effectExtent l="0" t="0" r="0" b="30480"/>
                <wp:wrapThrough wrapText="bothSides">
                  <wp:wrapPolygon edited="0">
                    <wp:start x="0" y="0"/>
                    <wp:lineTo x="0" y="27000"/>
                    <wp:lineTo x="19228" y="27000"/>
                    <wp:lineTo x="19228" y="0"/>
                    <wp:lineTo x="0" y="0"/>
                  </wp:wrapPolygon>
                </wp:wrapThrough>
                <wp:docPr id="65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7" cy="4572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108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FE1E606" id="Prostokąt zaokrąglony 199" o:spid="_x0000_s1026" style="position:absolute;margin-left:-70.85pt;margin-top:0;width:16.85pt;height:3.6pt;z-index:25212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997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" path="m22860,at,,45720,45720,22860,,,22860l,22860at,,45720,45720,,22860,22860,45720l191137,45720at168277,,213997,45720,191137,45720,213997,22860l213997,22860at168277,,213997,45720,213997,22860,191137,l22860,xe" fillcolor="black" stroked="f">
                <v:shadow on="t" color="black" opacity="22937f" origin="-.5,-.5" offset="0,.63881mm"/>
                <v:path arrowok="t" o:connecttype="custom" o:connectlocs="106999,0;213997,22860;106999,45720;0,22860" o:connectangles="270,0,90,180" textboxrect="6696,6696,207301,39024"/>
                <w10:wrap type="through"/>
              </v:shape>
            </w:pict>
          </mc:Fallback>
        </mc:AlternateContent>
      </w:r>
      <w:r w:rsidR="00DB6EC2">
        <w:rPr>
          <w:noProof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>
                <wp:simplePos x="0" y="0"/>
                <wp:positionH relativeFrom="column">
                  <wp:posOffset>2022474</wp:posOffset>
                </wp:positionH>
                <wp:positionV relativeFrom="paragraph">
                  <wp:posOffset>-360666</wp:posOffset>
                </wp:positionV>
                <wp:extent cx="4178301" cy="306699"/>
                <wp:effectExtent l="38100" t="0" r="12699" b="55251"/>
                <wp:wrapNone/>
                <wp:docPr id="66" name="Grouper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1" cy="306699"/>
                          <a:chOff x="0" y="0"/>
                          <a:chExt cx="4178301" cy="306699"/>
                        </a:xfrm>
                      </wpg:grpSpPr>
                      <wps:wsp>
                        <wps:cNvPr id="67" name="Zone de texte 121"/>
                        <wps:cNvSpPr txBox="1"/>
                        <wps:spPr>
                          <a:xfrm>
                            <a:off x="29211" y="5075"/>
                            <a:ext cx="4148632" cy="2959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16A05" w:rsidRDefault="00DB6EC2">
                              <w:pPr>
                                <w:pStyle w:val="Textedebulles"/>
                                <w:spacing w:after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hAnsi="Calibri" w:cs="SegoePro-Light"/>
                                  <w:b/>
                                  <w:color w:val="D17D60"/>
                                  <w:sz w:val="28"/>
                                  <w:szCs w:val="30"/>
                                </w:rPr>
                                <w:t>FORMATION</w:t>
                              </w:r>
                            </w:p>
                            <w:p w:rsidR="00E16A05" w:rsidRDefault="00E16A05">
                              <w:pPr>
                                <w:pStyle w:val="Textedebulles"/>
                                <w:spacing w:after="113"/>
                                <w:rPr>
                                  <w:rFonts w:ascii="Verdana" w:hAnsi="Verdan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179999" tIns="79196" rIns="91440" bIns="45720" anchor="ctr" anchorCtr="0" compatLnSpc="1">
                          <a:noAutofit/>
                        </wps:bodyPr>
                      </wps:wsp>
                      <wps:wsp>
                        <wps:cNvPr id="68" name="Connecteur droit 122"/>
                        <wps:cNvCnPr/>
                        <wps:spPr>
                          <a:xfrm>
                            <a:off x="26668" y="306699"/>
                            <a:ext cx="4151633" cy="0"/>
                          </a:xfrm>
                          <a:prstGeom prst="straightConnector1">
                            <a:avLst/>
                          </a:prstGeom>
                          <a:noFill/>
                          <a:ln w="19046" cap="flat">
                            <a:solidFill>
                              <a:srgbClr val="D17D60"/>
                            </a:solidFill>
                            <a:prstDash val="solid"/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9" name="Connecteur droit 123"/>
                        <wps:cNvCnPr/>
                        <wps:spPr>
                          <a:xfrm>
                            <a:off x="26668" y="0"/>
                            <a:ext cx="4151633" cy="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D17D60"/>
                            </a:solidFill>
                            <a:custDash>
                              <a:ds d="300173" sp="300173"/>
                            </a:custDash>
                            <a:miter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0" name="Rectangle 124"/>
                        <wps:cNvSpPr/>
                        <wps:spPr>
                          <a:xfrm rot="2700006">
                            <a:off x="0" y="118774"/>
                            <a:ext cx="60322" cy="6032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20" o:spid="_x0000_s1059" style="position:absolute;left:0;text-align:left;margin-left:159.25pt;margin-top:-28.4pt;width:329pt;height:24.15pt;z-index:-251612672" coordsize="41783,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">
                <v:shape id="Zone de texte 121" o:spid="_x0000_s1060" type="#_x0000_t202" style="position:absolute;left:292;top:50;width:41486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FGUMUA&#10;AADbAAAADwAAAGRycy9kb3ducmV2LnhtbESPT2sCMRTE74V+h/AK3mq2ClZWs1JahXpQ7Fb0+ti8&#10;/YOblyWJ6/bbm0Khx2FmfsMsV4NpRU/ON5YVvIwTEMSF1Q1XCo7fm+c5CB+QNbaWScEPeVhljw9L&#10;TLW98Rf1eahEhLBPUUEdQpdK6YuaDPqx7YijV1pnMETpKqkd3iLctHKSJDNpsOG4UGNH7zUVl/xq&#10;FOTnPVfTvJ9v3elg9h+7Y+m2a6VGT8PbAkSgIfyH/9qfWsHsFX6/xB8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MUZQxQAAANsAAAAPAAAAAAAAAAAAAAAAAJgCAABkcnMv&#10;ZG93bnJldi54bWxQSwUGAAAAAAQABAD1AAAAigMAAAAA&#10;" filled="f" stroked="f">
                  <v:textbox inset="4.99997mm,2.19989mm">
                    <w:txbxContent>
                      <w:p w:rsidR="00E16A05" w:rsidRDefault="00DB6EC2">
                        <w:pPr>
                          <w:pStyle w:val="Textedebulles"/>
                          <w:spacing w:after="113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hAnsi="Calibri" w:cs="SegoePro-Light"/>
                            <w:b/>
                            <w:color w:val="D17D60"/>
                            <w:sz w:val="28"/>
                            <w:szCs w:val="30"/>
                          </w:rPr>
                          <w:t>FORMATION</w:t>
                        </w:r>
                      </w:p>
                      <w:p w:rsidR="00E16A05" w:rsidRDefault="00E16A05">
                        <w:pPr>
                          <w:pStyle w:val="Textedebulles"/>
                          <w:spacing w:after="113"/>
                          <w:rPr>
                            <w:rFonts w:ascii="Verdana" w:hAnsi="Verdana"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Connecteur droit 122" o:spid="_x0000_s1061" type="#_x0000_t32" style="position:absolute;left:266;top:3066;width:415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u6N7wAAADbAAAADwAAAGRycy9kb3ducmV2LnhtbERPuwrCMBTdBf8hXMFNUwWrVKOIoLg4&#10;+MD52lzbYnNTmmjbvzeD4Hg479WmNaX4UO0Kywom4wgEcWp1wZmC23U/WoBwHlljaZkUdORgs+73&#10;Vpho2/CZPhefiRDCLkEFufdVIqVLczLoxrYiDtzT1gZ9gHUmdY1NCDelnEZRLA0WHBpyrGiXU/q6&#10;vI0Ch5idZ6c2PvD83rj5Y9cV706p4aDdLkF4av1f/HMftYI4jA1fwg+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vu6N7wAAADbAAAADwAAAAAAAAAAAAAAAAChAgAA&#10;ZHJzL2Rvd25yZXYueG1sUEsFBgAAAAAEAAQA+QAAAIoDAAAAAA==&#10;" strokecolor="#d17d60" strokeweight=".52906mm">
                  <v:stroke joinstyle="miter"/>
                  <v:shadow on="t" color="black" opacity="22937f" origin="-.5,-.5" offset="0,.63881mm"/>
                </v:shape>
                <v:shape id="Connecteur droit 123" o:spid="_x0000_s1062" type="#_x0000_t32" style="position:absolute;left:266;width:415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jQCcMAAADbAAAADwAAAGRycy9kb3ducmV2LnhtbESPQYvCMBSE78L+h/AWvGnqilWrUWRB&#10;8STq7sHjo3m23W1eShK1/nsjCB6HmfmGmS9bU4srOV9ZVjDoJyCIc6srLhT8/qx7ExA+IGusLZOC&#10;O3lYLj46c8y0vfGBrsdQiAhhn6GCMoQmk9LnJRn0fdsQR+9sncEQpSukdniLcFPLryRJpcGK40KJ&#10;DX2XlP8fL0bBdJTX9nRYpe1gN/wby+1mvXcbpbqf7WoGIlAb3uFXe6sVpFN4fo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I0AnDAAAA2wAAAA8AAAAAAAAAAAAA&#10;AAAAoQIAAGRycy9kb3ducmV2LnhtbFBLBQYAAAAABAAEAPkAAACRAwAAAAA=&#10;" strokecolor="#d17d60" strokeweight=".17625mm">
                  <v:stroke joinstyle="miter"/>
                  <v:shadow on="t" color="black" opacity="22937f" origin="-.5,-.5" offset="0,.63881mm"/>
                </v:shape>
                <v:rect id="Rectangle 124" o:spid="_x0000_s1063" style="position:absolute;top:1187;width:603;height:603;rotation:294912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j1AL8A&#10;AADbAAAADwAAAGRycy9kb3ducmV2LnhtbERPu27CMBTdkfgH6yJ1A4cOBQUcBFSorEClwnaJbx4Q&#10;X4fYDeHv8YDEeHTe80VnKtFS40rLCsajCARxanXJuYLfw2Y4BeE8ssbKMil4kINF0u/NMdb2zjtq&#10;9z4XIYRdjAoK7+tYSpcWZNCNbE0cuMw2Bn2ATS51g/cQbir5GUVf0mDJoaHAmtYFpdf9v1Gg/ea7&#10;Xp1/3F+XXia3m81Ox6hV6mPQLWcgPHX+LX65t1rBJKwPX8IPkM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aPUAvwAAANsAAAAPAAAAAAAAAAAAAAAAAJgCAABkcnMvZG93bnJl&#10;di54bWxQSwUGAAAAAAQABAD1AAAAhAMAAAAA&#10;" filled="f" stroked="f">
                  <v:shadow on="t" color="black" opacity="22937f" origin="-.5,-.5" offset="0,.63881mm"/>
                  <v:textbox inset="0,0,0,0"/>
                </v:rect>
              </v:group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>
                <wp:simplePos x="0" y="0"/>
                <wp:positionH relativeFrom="column">
                  <wp:posOffset>2052334</wp:posOffset>
                </wp:positionH>
                <wp:positionV relativeFrom="paragraph">
                  <wp:posOffset>-227654</wp:posOffset>
                </wp:positionV>
                <wp:extent cx="67949" cy="71122"/>
                <wp:effectExtent l="38100" t="19050" r="27301" b="43178"/>
                <wp:wrapNone/>
                <wp:docPr id="71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9990" flipH="1">
                          <a:off x="0" y="0"/>
                          <a:ext cx="67949" cy="71122"/>
                        </a:xfrm>
                        <a:prstGeom prst="rect">
                          <a:avLst/>
                        </a:prstGeom>
                        <a:solidFill>
                          <a:srgbClr val="D17D60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D3004E2" id="Rectangle 190" o:spid="_x0000_s1026" style="position:absolute;margin-left:161.6pt;margin-top:-17.95pt;width:5.35pt;height:5.6pt;rotation:-2949109fd;flip:x;z-index:25211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" fillcolor="#d17d60" stroked="f">
                <v:shadow on="t" color="black" opacity="22937f" origin="-.5,-.5" offset="0,.63881mm"/>
                <v:textbox inset="0,0,0,0"/>
              </v:rect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>
                <wp:simplePos x="0" y="0"/>
                <wp:positionH relativeFrom="column">
                  <wp:posOffset>-899787</wp:posOffset>
                </wp:positionH>
                <wp:positionV relativeFrom="paragraph">
                  <wp:posOffset>-986472</wp:posOffset>
                </wp:positionV>
                <wp:extent cx="59692" cy="59692"/>
                <wp:effectExtent l="38100" t="19050" r="16508" b="35558"/>
                <wp:wrapNone/>
                <wp:docPr id="72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6">
                          <a:off x="0" y="0"/>
                          <a:ext cx="59692" cy="59692"/>
                        </a:xfrm>
                        <a:prstGeom prst="rect">
                          <a:avLst/>
                        </a:prstGeom>
                        <a:solidFill>
                          <a:srgbClr val="81B779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12FC89DD" id="Rectangle 189" o:spid="_x0000_s1026" style="position:absolute;margin-left:-70.85pt;margin-top:-77.65pt;width:4.7pt;height:4.7pt;rotation:2949127fd;z-index:25211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" fillcolor="#81b779" stroked="f">
                <v:shadow on="t" color="black" opacity="22937f" origin="-.5,-.5" offset="0,.63881mm"/>
                <v:textbox inset="0,0,0,0"/>
              </v:rect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>
                <wp:simplePos x="0" y="0"/>
                <wp:positionH relativeFrom="column">
                  <wp:posOffset>-49223</wp:posOffset>
                </wp:positionH>
                <wp:positionV relativeFrom="paragraph">
                  <wp:posOffset>-796974</wp:posOffset>
                </wp:positionV>
                <wp:extent cx="1264286" cy="4417695"/>
                <wp:effectExtent l="0" t="0" r="0" b="1905"/>
                <wp:wrapNone/>
                <wp:docPr id="74" name="Zone de tex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799991">
                          <a:off x="0" y="0"/>
                          <a:ext cx="1264286" cy="441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rPr>
                                <w:rFonts w:ascii="Georgia" w:hAnsi="Georgia"/>
                                <w:b/>
                                <w:i/>
                                <w:sz w:val="144"/>
                                <w:szCs w:val="9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sz w:val="144"/>
                                <w:szCs w:val="98"/>
                              </w:rPr>
                              <w:t>Etudiant</w:t>
                            </w:r>
                          </w:p>
                        </w:txbxContent>
                      </wps:txbx>
                      <wps:bodyPr vert="eaVert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3" o:spid="_x0000_s1064" type="#_x0000_t202" style="position:absolute;left:0;text-align:left;margin-left:-3.9pt;margin-top:-62.75pt;width:99.55pt;height:347.85pt;rotation:11796470fd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" filled="f" stroked="f">
                <v:textbox style="layout-flow:vertical-ideographic">
                  <w:txbxContent>
                    <w:p w:rsidR="00E16A05" w:rsidRDefault="00DB6EC2">
                      <w:pPr>
                        <w:rPr>
                          <w:rFonts w:ascii="Georgia" w:hAnsi="Georgia"/>
                          <w:b/>
                          <w:i/>
                          <w:sz w:val="144"/>
                          <w:szCs w:val="9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sz w:val="144"/>
                          <w:szCs w:val="98"/>
                        </w:rPr>
                        <w:t>Etudiant</w:t>
                      </w:r>
                    </w:p>
                  </w:txbxContent>
                </v:textbox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-139702</wp:posOffset>
                </wp:positionH>
                <wp:positionV relativeFrom="paragraph">
                  <wp:posOffset>5214951</wp:posOffset>
                </wp:positionV>
                <wp:extent cx="1438278" cy="0"/>
                <wp:effectExtent l="0" t="0" r="28572" b="57150"/>
                <wp:wrapThrough wrapText="bothSides">
                  <wp:wrapPolygon edited="0">
                    <wp:start x="0" y="-1"/>
                    <wp:lineTo x="0" y="-1"/>
                    <wp:lineTo x="21743" y="-1"/>
                    <wp:lineTo x="21743" y="-1"/>
                    <wp:lineTo x="0" y="-1"/>
                  </wp:wrapPolygon>
                </wp:wrapThrough>
                <wp:docPr id="75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custDash>
                            <a:ds d="300173" sp="300173"/>
                          </a:custDash>
                          <a:miter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57B4A" id="Connecteur droit 149" o:spid="_x0000_s1026" type="#_x0000_t32" style="position:absolute;margin-left:-11pt;margin-top:410.65pt;width:113.25pt;height:0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" strokeweight=".17625mm">
                <v:stroke joinstyle="miter"/>
                <v:shadow on="t" color="black" opacity="22937f" origin="-.5,-.5" offset="0,.63881mm"/>
                <w10:wrap type="through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304448" behindDoc="0" locked="0" layoutInCell="1" allowOverlap="1">
                <wp:simplePos x="0" y="0"/>
                <wp:positionH relativeFrom="column">
                  <wp:posOffset>-431797</wp:posOffset>
                </wp:positionH>
                <wp:positionV relativeFrom="paragraph">
                  <wp:posOffset>4329427</wp:posOffset>
                </wp:positionV>
                <wp:extent cx="2004063" cy="775338"/>
                <wp:effectExtent l="0" t="0" r="0" b="5712"/>
                <wp:wrapThrough wrapText="bothSides">
                  <wp:wrapPolygon edited="0">
                    <wp:start x="411" y="0"/>
                    <wp:lineTo x="411" y="21229"/>
                    <wp:lineTo x="20943" y="21229"/>
                    <wp:lineTo x="20943" y="0"/>
                    <wp:lineTo x="411" y="0"/>
                  </wp:wrapPolygon>
                </wp:wrapThrough>
                <wp:docPr id="7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3" cy="775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  <w:t>181 rue de Coûtes</w:t>
                            </w:r>
                          </w:p>
                          <w:p w:rsidR="00E16A05" w:rsidRDefault="00DB6EC2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  <w:t>45140 INGRE</w:t>
                            </w:r>
                          </w:p>
                          <w:p w:rsidR="00E16A05" w:rsidRDefault="00DB6EC2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  <w:t>06 32 61 24 75</w:t>
                            </w:r>
                          </w:p>
                          <w:p w:rsidR="00E16A05" w:rsidRDefault="00DB6EC2">
                            <w:pPr>
                              <w:pStyle w:val="Paragraphestandard"/>
                              <w:spacing w:line="240" w:lineRule="auto"/>
                              <w:jc w:val="center"/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color w:val="auto"/>
                                <w:sz w:val="22"/>
                                <w:szCs w:val="20"/>
                              </w:rPr>
                              <w:t>sebastien.lebail97@gmail.com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65" type="#_x0000_t202" style="position:absolute;left:0;text-align:left;margin-left:-34pt;margin-top:340.9pt;width:157.8pt;height:61.05pt;z-index: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" filled="f" stroked="f">
                <v:textbox>
                  <w:txbxContent>
                    <w:p w:rsidR="00E16A05" w:rsidRDefault="00DB6EC2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  <w:t>181 rue de Coûtes</w:t>
                      </w:r>
                    </w:p>
                    <w:p w:rsidR="00E16A05" w:rsidRDefault="00DB6EC2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  <w:t>45140 INGRE</w:t>
                      </w:r>
                    </w:p>
                    <w:p w:rsidR="00E16A05" w:rsidRDefault="00DB6EC2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  <w:t>06 32 61 24 75</w:t>
                      </w:r>
                    </w:p>
                    <w:p w:rsidR="00E16A05" w:rsidRDefault="00DB6EC2">
                      <w:pPr>
                        <w:pStyle w:val="Paragraphestandard"/>
                        <w:spacing w:line="240" w:lineRule="auto"/>
                        <w:jc w:val="center"/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 w:cs="SegoePro-Light"/>
                          <w:color w:val="auto"/>
                          <w:sz w:val="22"/>
                          <w:szCs w:val="20"/>
                        </w:rPr>
                        <w:t>sebastien.lebail97@gmail.com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>
                <wp:simplePos x="0" y="0"/>
                <wp:positionH relativeFrom="column">
                  <wp:posOffset>-49533</wp:posOffset>
                </wp:positionH>
                <wp:positionV relativeFrom="paragraph">
                  <wp:posOffset>4158919</wp:posOffset>
                </wp:positionV>
                <wp:extent cx="1252855" cy="0"/>
                <wp:effectExtent l="0" t="19050" r="23495" b="57150"/>
                <wp:wrapThrough wrapText="bothSides">
                  <wp:wrapPolygon edited="0">
                    <wp:start x="0" y="-1"/>
                    <wp:lineTo x="0" y="-1"/>
                    <wp:lineTo x="21677" y="-1"/>
                    <wp:lineTo x="21677" y="-1"/>
                    <wp:lineTo x="0" y="-1"/>
                  </wp:wrapPolygon>
                </wp:wrapThrough>
                <wp:docPr id="77" name="Connecteur droi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855" cy="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9EE55" id="Connecteur droit 161" o:spid="_x0000_s1026" type="#_x0000_t32" style="position:absolute;margin-left:-3.9pt;margin-top:327.45pt;width:98.65pt;height:0;z-index: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" strokeweight="2.25pt">
                <v:stroke joinstyle="miter"/>
                <v:shadow on="t" color="black" opacity="22937f" origin="-.5,-.5" offset="0,.63881mm"/>
                <w10:wrap type="through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2617470</wp:posOffset>
                </wp:positionV>
                <wp:extent cx="257175" cy="225427"/>
                <wp:effectExtent l="0" t="0" r="9525" b="3173"/>
                <wp:wrapThrough wrapText="bothSides">
                  <wp:wrapPolygon edited="0">
                    <wp:start x="0" y="0"/>
                    <wp:lineTo x="0" y="20079"/>
                    <wp:lineTo x="20800" y="20079"/>
                    <wp:lineTo x="20800" y="0"/>
                    <wp:lineTo x="0" y="0"/>
                  </wp:wrapPolygon>
                </wp:wrapThrough>
                <wp:docPr id="79" name="Zone de text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5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spacing w:before="8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FFFFFF"/>
                                <w:sz w:val="24"/>
                              </w:rPr>
                              <w:t>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5" o:spid="_x0000_s1066" type="#_x0000_t202" style="position:absolute;left:0;text-align:left;margin-left:35.1pt;margin-top:206.1pt;width:20.25pt;height:17.75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" filled="f" stroked="f">
                <v:textbox inset="0,0,0,0">
                  <w:txbxContent>
                    <w:p w:rsidR="00E16A05" w:rsidRDefault="00DB6EC2">
                      <w:pPr>
                        <w:pStyle w:val="Textedebulles"/>
                        <w:spacing w:before="8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Wingdings" w:hAnsi="Wingdings"/>
                          <w:color w:val="FFFFFF"/>
                          <w:sz w:val="24"/>
                        </w:rPr>
                        <w:t>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6EC2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-156206</wp:posOffset>
                </wp:positionH>
                <wp:positionV relativeFrom="paragraph">
                  <wp:posOffset>5323207</wp:posOffset>
                </wp:positionV>
                <wp:extent cx="1461138" cy="592458"/>
                <wp:effectExtent l="0" t="0" r="0" b="0"/>
                <wp:wrapThrough wrapText="bothSides">
                  <wp:wrapPolygon edited="0">
                    <wp:start x="563" y="0"/>
                    <wp:lineTo x="563" y="20836"/>
                    <wp:lineTo x="20558" y="20836"/>
                    <wp:lineTo x="20558" y="0"/>
                    <wp:lineTo x="563" y="0"/>
                  </wp:wrapPolygon>
                </wp:wrapThrough>
                <wp:docPr id="80" name="Zone de text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8" cy="592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16A05" w:rsidRDefault="00DB6EC2">
                            <w:pPr>
                              <w:pStyle w:val="Textedebulles"/>
                              <w:jc w:val="center"/>
                              <w:rPr>
                                <w:rFonts w:ascii="Calibri" w:hAnsi="Calibri" w:cs="SegoePro-Light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color w:val="000000"/>
                                <w:sz w:val="20"/>
                                <w:szCs w:val="20"/>
                              </w:rPr>
                              <w:t xml:space="preserve">Né le : 02 / 05 / 1997 </w:t>
                            </w:r>
                          </w:p>
                          <w:p w:rsidR="00E16A05" w:rsidRPr="00A66866" w:rsidRDefault="00DB6EC2" w:rsidP="00A66866">
                            <w:pPr>
                              <w:pStyle w:val="Textedebulles"/>
                              <w:jc w:val="center"/>
                              <w:rPr>
                                <w:rFonts w:ascii="Calibri" w:hAnsi="Calibri" w:cs="SegoePro-Light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SegoePro-Light"/>
                                <w:i/>
                                <w:color w:val="000000"/>
                                <w:sz w:val="20"/>
                                <w:szCs w:val="20"/>
                              </w:rPr>
                              <w:t>Permis B</w:t>
                            </w:r>
                            <w:r w:rsidR="00A66866">
                              <w:rPr>
                                <w:rFonts w:ascii="Calibri" w:hAnsi="Calibri" w:cs="SegoePro-Light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et A2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0" o:spid="_x0000_s1069" type="#_x0000_t202" style="position:absolute;left:0;text-align:left;margin-left:-12.3pt;margin-top:419.15pt;width:115.05pt;height:46.6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" filled="f" stroked="f">
                <v:textbox>
                  <w:txbxContent>
                    <w:p w:rsidR="00E16A05" w:rsidRDefault="00DB6EC2">
                      <w:pPr>
                        <w:pStyle w:val="Textedebulles"/>
                        <w:jc w:val="center"/>
                        <w:rPr>
                          <w:rFonts w:ascii="Calibri" w:hAnsi="Calibri" w:cs="SegoePro-Light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SegoePro-Light"/>
                          <w:color w:val="000000"/>
                          <w:sz w:val="20"/>
                          <w:szCs w:val="20"/>
                        </w:rPr>
                        <w:t xml:space="preserve">Né le : 02 / 05 / 1997 </w:t>
                      </w:r>
                    </w:p>
                    <w:p w:rsidR="00E16A05" w:rsidRPr="00A66866" w:rsidRDefault="00DB6EC2" w:rsidP="00A66866">
                      <w:pPr>
                        <w:pStyle w:val="Textedebulles"/>
                        <w:jc w:val="center"/>
                        <w:rPr>
                          <w:rFonts w:ascii="Calibri" w:hAnsi="Calibri" w:cs="SegoePro-Light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SegoePro-Light"/>
                          <w:i/>
                          <w:color w:val="000000"/>
                          <w:sz w:val="20"/>
                          <w:szCs w:val="20"/>
                        </w:rPr>
                        <w:t>Permis B</w:t>
                      </w:r>
                      <w:r w:rsidR="00A66866">
                        <w:rPr>
                          <w:rFonts w:ascii="Calibri" w:hAnsi="Calibri" w:cs="SegoePro-Light"/>
                          <w:i/>
                          <w:color w:val="000000"/>
                          <w:sz w:val="20"/>
                          <w:szCs w:val="20"/>
                        </w:rPr>
                        <w:t xml:space="preserve"> et A2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E16A05" w:rsidSect="00B95268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DCA" w:rsidRDefault="008C0DCA">
      <w:r>
        <w:separator/>
      </w:r>
    </w:p>
  </w:endnote>
  <w:endnote w:type="continuationSeparator" w:id="0">
    <w:p w:rsidR="008C0DCA" w:rsidRDefault="008C0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</w:font>
  <w:font w:name="MinionPro-Regular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Pro-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Pro-Bold">
    <w:charset w:val="00"/>
    <w:family w:val="auto"/>
    <w:pitch w:val="default"/>
  </w:font>
  <w:font w:name="Calibri-Bold">
    <w:altName w:val="Times New Roman"/>
    <w:charset w:val="00"/>
    <w:family w:val="auto"/>
    <w:pitch w:val="default"/>
  </w:font>
  <w:font w:name="SegoePro-Italic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E33" w:rsidRDefault="008C0DC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DCA" w:rsidRDefault="008C0DCA">
      <w:r>
        <w:rPr>
          <w:color w:val="000000"/>
        </w:rPr>
        <w:separator/>
      </w:r>
    </w:p>
  </w:footnote>
  <w:footnote w:type="continuationSeparator" w:id="0">
    <w:p w:rsidR="008C0DCA" w:rsidRDefault="008C0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E33" w:rsidRDefault="008C0DC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05"/>
    <w:rsid w:val="00282B8A"/>
    <w:rsid w:val="0029216E"/>
    <w:rsid w:val="004400C3"/>
    <w:rsid w:val="004D11D4"/>
    <w:rsid w:val="00602273"/>
    <w:rsid w:val="00691BC3"/>
    <w:rsid w:val="007A0274"/>
    <w:rsid w:val="00813884"/>
    <w:rsid w:val="008C0DCA"/>
    <w:rsid w:val="00A66866"/>
    <w:rsid w:val="00B95268"/>
    <w:rsid w:val="00CC0556"/>
    <w:rsid w:val="00DB6EC2"/>
    <w:rsid w:val="00E16A05"/>
    <w:rsid w:val="00E2089A"/>
    <w:rsid w:val="00F7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EA02CE-E06E-4AC8-B720-8BD78BAC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sz w:val="24"/>
        <w:szCs w:val="24"/>
        <w:lang w:val="fr-FR" w:eastAsia="fr-F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customStyle="1" w:styleId="Aucunstyle">
    <w:name w:val="[Aucun style]"/>
    <w:pPr>
      <w:widowControl w:val="0"/>
      <w:suppressAutoHyphens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en\AppData\Roaming\Microsoft\Templates\CV%20cr&#233;atif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créatif (design vertical).dotx</Template>
  <TotalTime>21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créatif (design vertical)</vt:lpstr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créatif (design vertical)</dc:title>
  <dc:subject/>
  <dc:creator>Sébastien LEBAIL</dc:creator>
  <dc:description/>
  <cp:lastModifiedBy>Sébastien LEBAIL</cp:lastModifiedBy>
  <cp:revision>11</cp:revision>
  <cp:lastPrinted>2019-05-14T11:27:00Z</cp:lastPrinted>
  <dcterms:created xsi:type="dcterms:W3CDTF">2018-07-30T09:07:00Z</dcterms:created>
  <dcterms:modified xsi:type="dcterms:W3CDTF">2022-07-12T15:52:00Z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TC043158539991</vt:lpwstr>
  </property>
</Properties>
</file>